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2F" w:rsidRDefault="00C2692F">
      <w:pPr>
        <w:pStyle w:val="Text"/>
        <w:ind w:firstLine="0"/>
        <w:rPr>
          <w:sz w:val="2"/>
          <w:szCs w:val="18"/>
        </w:rPr>
      </w:pPr>
      <w:r>
        <w:rPr>
          <w:sz w:val="2"/>
          <w:szCs w:val="18"/>
        </w:rPr>
        <w:footnoteReference w:customMarkFollows="1" w:id="1"/>
        <w:sym w:font="Symbol" w:char="F020"/>
      </w:r>
    </w:p>
    <w:p w:rsidR="001D0236" w:rsidRDefault="001D0236" w:rsidP="001D0236">
      <w:pPr>
        <w:pStyle w:val="Title"/>
        <w:framePr w:wrap="notBeside"/>
      </w:pPr>
      <w:proofErr w:type="spellStart"/>
      <w:r>
        <w:t>DeepDeath</w:t>
      </w:r>
      <w:proofErr w:type="spellEnd"/>
      <w:r w:rsidRPr="00FC4DB0">
        <w:t xml:space="preserve">: </w:t>
      </w:r>
      <w:r>
        <w:t>Learning to Predict the Underlying Cause of Death with Big Data *</w:t>
      </w:r>
    </w:p>
    <w:p w:rsidR="001D0236" w:rsidRDefault="001D0236" w:rsidP="001D0236">
      <w:pPr>
        <w:pStyle w:val="Authors"/>
        <w:framePr w:wrap="notBeside" w:x="1614"/>
      </w:pPr>
      <w:r w:rsidRPr="00EA623D">
        <w:t>Hamid Reza Hassanzadeh</w:t>
      </w:r>
      <w:r>
        <w:t xml:space="preserve">, </w:t>
      </w:r>
      <w:r w:rsidRPr="00EA623D">
        <w:rPr>
          <w:i/>
          <w:iCs/>
        </w:rPr>
        <w:t>Student Member, IEEE</w:t>
      </w:r>
      <w:r w:rsidRPr="00EA623D">
        <w:t xml:space="preserve">, </w:t>
      </w:r>
      <w:r>
        <w:t xml:space="preserve">Ying Sha, Paula Burns, Centers for the Disease Control (CDC), and </w:t>
      </w:r>
      <w:r w:rsidRPr="00EA623D">
        <w:t>May D. Wang</w:t>
      </w:r>
      <w:r>
        <w:t xml:space="preserve">, </w:t>
      </w:r>
      <w:r>
        <w:rPr>
          <w:rStyle w:val="MemberType"/>
        </w:rPr>
        <w:t>Senior Member, IEEE</w:t>
      </w:r>
    </w:p>
    <w:p w:rsidR="00C2692F" w:rsidRDefault="00C2692F" w:rsidP="000B33FC">
      <w:pPr>
        <w:pStyle w:val="Abstract"/>
        <w:spacing w:before="0"/>
      </w:pPr>
      <w:r>
        <w:rPr>
          <w:i/>
          <w:iCs/>
        </w:rPr>
        <w:t>Abstract</w:t>
      </w:r>
      <w:r>
        <w:t>—</w:t>
      </w:r>
      <w:r w:rsidRPr="00B32A40">
        <w:t xml:space="preserve"> </w:t>
      </w:r>
      <w:r w:rsidR="00F01750">
        <w:t>Multiple cause of death data provides a valuable source of information that can be used to enhance health standards by pre</w:t>
      </w:r>
      <w:r w:rsidR="00546F2D">
        <w:t>dicting health related trajectories of large populations of a society.</w:t>
      </w:r>
      <w:r w:rsidR="00F01750">
        <w:t xml:space="preserve">  </w:t>
      </w:r>
      <w:r w:rsidR="00926768">
        <w:t>We propose a deep pipeline that can learn the temporal and non-temporal aspects of the</w:t>
      </w:r>
      <w:r w:rsidR="00F016FD">
        <w:t xml:space="preserve"> multiple-cause mortality data</w:t>
      </w:r>
      <w:r w:rsidR="000B33FC">
        <w:t xml:space="preserve">. We apply our model to mortality data provided by the national center for health statistics and compare our results to the multiple classical models that are based on N-gram features and show that our proposed pipeline outperforms the proposed baselines </w:t>
      </w:r>
      <w:r w:rsidR="00F016FD">
        <w:t xml:space="preserve">without a </w:t>
      </w:r>
      <w:r w:rsidR="000B33FC">
        <w:t xml:space="preserve">need for </w:t>
      </w:r>
      <w:r w:rsidR="00F016FD">
        <w:t>enforcing ad-hoc expert driven rules.</w:t>
      </w:r>
      <w:r w:rsidR="00277CBA">
        <w:t xml:space="preserve"> </w:t>
      </w:r>
      <w:r w:rsidR="00077A38">
        <w:tab/>
      </w:r>
    </w:p>
    <w:p w:rsidR="00C2692F" w:rsidRDefault="00C2692F" w:rsidP="00C2692F">
      <w:pPr>
        <w:pStyle w:val="Heading1"/>
        <w:spacing w:before="120" w:after="120"/>
      </w:pPr>
      <w:r>
        <w:t>I</w:t>
      </w:r>
      <w:r>
        <w:rPr>
          <w:sz w:val="16"/>
          <w:szCs w:val="16"/>
        </w:rPr>
        <w:t>NTRODUCTION</w:t>
      </w:r>
    </w:p>
    <w:p w:rsidR="001D0236" w:rsidRDefault="001D0236" w:rsidP="0054509B">
      <w:pPr>
        <w:pStyle w:val="BodyText"/>
      </w:pPr>
      <w:r>
        <w:t>Many of the scientific discussions and studies in biomedical and healthcare domains address tasks whose end goal is to prevent death or diseases</w:t>
      </w:r>
      <w:r w:rsidRPr="005B520E">
        <w:t>.</w:t>
      </w:r>
      <w:r>
        <w:t xml:space="preserve"> Since the emergence of the big data science, numerous machine learning based techniques and technologies have been proposed and applied to improve human health by solving different computational challenges that we face today. A less obvious question for researcher</w:t>
      </w:r>
      <w:r w:rsidR="00077A38">
        <w:t>s</w:t>
      </w:r>
      <w:r>
        <w:t xml:space="preserve"> that remains to be extensively explored</w:t>
      </w:r>
      <w:r w:rsidR="00077A38">
        <w:t>,</w:t>
      </w:r>
      <w:r>
        <w:t xml:space="preserve"> is whether </w:t>
      </w:r>
      <w:r w:rsidR="00077A38">
        <w:t>B</w:t>
      </w:r>
      <w:r>
        <w:t xml:space="preserve">ig </w:t>
      </w:r>
      <w:r w:rsidR="00077A38">
        <w:t>D</w:t>
      </w:r>
      <w:r>
        <w:t xml:space="preserve">ata science can contribute to our understanding of factors leading to death or diseases </w:t>
      </w:r>
      <w:r w:rsidR="00077A38">
        <w:tab/>
      </w:r>
      <w:r>
        <w:t xml:space="preserve">via analysis of multiple-cause mortality data. In fact it is widely believed that counting the dead is a significant investment to reduce the premature mortality </w:t>
      </w:r>
      <w:r>
        <w:fldChar w:fldCharType="begin"/>
      </w:r>
      <w:r>
        <w:instrText xml:space="preserve"> ADDIN EN.CITE &lt;EndNote&gt;&lt;Cite&gt;&lt;Author&gt;Jha&lt;/Author&gt;&lt;Year&gt;2012&lt;/Year&gt;&lt;RecNum&gt;6&lt;/RecNum&gt;&lt;DisplayText&gt;[2]&lt;/DisplayText&gt;&lt;record&gt;&lt;rec-number&gt;6&lt;/rec-number&gt;&lt;foreign-keys&gt;&lt;key app="EN" db-id="50dw0529c5affuex222psr0cdp522000ea50" timestamp="1487092736"&gt;6&lt;/key&gt;&lt;/foreign-keys&gt;&lt;ref-type name="Journal Article"&gt;17&lt;/ref-type&gt;&lt;contributors&gt;&lt;authors&gt;&lt;author&gt;Jha, Prabhat&lt;/author&gt;&lt;/authors&gt;&lt;/contributors&gt;&lt;titles&gt;&lt;title&gt;Counting the dead is one of the world’s best investments to reduce premature mortality&lt;/title&gt;&lt;secondary-title&gt;Hypothesis&lt;/secondary-title&gt;&lt;/titles&gt;&lt;periodical&gt;&lt;full-title&gt;Hypothesis&lt;/full-title&gt;&lt;/periodical&gt;&lt;pages&gt;e3&lt;/pages&gt;&lt;volume&gt;10&lt;/volume&gt;&lt;number&gt;1&lt;/number&gt;&lt;dates&gt;&lt;year&gt;2012&lt;/year&gt;&lt;/dates&gt;&lt;urls&gt;&lt;/urls&gt;&lt;/record&gt;&lt;/Cite&gt;&lt;/EndNote&gt;</w:instrText>
      </w:r>
      <w:r>
        <w:fldChar w:fldCharType="separate"/>
      </w:r>
      <w:r>
        <w:rPr>
          <w:noProof/>
        </w:rPr>
        <w:t>[2]</w:t>
      </w:r>
      <w:r>
        <w:fldChar w:fldCharType="end"/>
      </w:r>
      <w:r>
        <w:t xml:space="preserve">. </w:t>
      </w:r>
      <w:r w:rsidR="0054509B">
        <w:t>T</w:t>
      </w:r>
      <w:r>
        <w:t xml:space="preserve">here has been a number of studies that have proven to offer profound impacts on our understanding of the major causes of death </w:t>
      </w:r>
      <w:r w:rsidR="00077A38">
        <w:t>using the</w:t>
      </w:r>
      <w:r>
        <w:t xml:space="preserve"> statistical analysis of </w:t>
      </w:r>
      <w:r w:rsidR="00077A38">
        <w:t xml:space="preserve">recorded </w:t>
      </w:r>
      <w:r>
        <w:t xml:space="preserve">death data. In light of </w:t>
      </w:r>
      <w:r w:rsidR="0054509B">
        <w:t xml:space="preserve">these studies, we were interested the feasibility of </w:t>
      </w:r>
      <w:r>
        <w:t xml:space="preserve">big data science, and deep learning in particular, </w:t>
      </w:r>
      <w:r w:rsidR="0054509B">
        <w:t xml:space="preserve">in </w:t>
      </w:r>
      <w:r>
        <w:t xml:space="preserve">learning hidden complex patterns available in the haystack of mortality datasets. </w:t>
      </w:r>
    </w:p>
    <w:p w:rsidR="001D0236" w:rsidRPr="00630718" w:rsidRDefault="001D0236" w:rsidP="00FA2851">
      <w:pPr>
        <w:pStyle w:val="BodyText"/>
      </w:pPr>
      <w:r>
        <w:t>Multi</w:t>
      </w:r>
      <w:r w:rsidR="00FA2851">
        <w:t>ple cause of death data provide</w:t>
      </w:r>
      <w:r>
        <w:t xml:space="preserve"> a valuable source of information that can be used to analyze death trends in chronic disease such as HIV </w:t>
      </w:r>
      <w:r>
        <w:fldChar w:fldCharType="begin"/>
      </w:r>
      <w:r>
        <w:instrText xml:space="preserve"> ADDIN EN.CITE &lt;EndNote&gt;&lt;Cite&gt;&lt;Author&gt;Chorba&lt;/Author&gt;&lt;Year&gt;2001&lt;/Year&gt;&lt;RecNum&gt;2&lt;/RecNum&gt;&lt;DisplayText&gt;[3, 4]&lt;/DisplayText&gt;&lt;record&gt;&lt;rec-number&gt;2&lt;/rec-number&gt;&lt;foreign-keys&gt;&lt;key app="EN" db-id="50dw0529c5affuex222psr0cdp522000ea50" timestamp="1487015136"&gt;2&lt;/key&gt;&lt;/foreign-keys&gt;&lt;ref-type name="Journal Article"&gt;17&lt;/ref-type&gt;&lt;contributors&gt;&lt;authors&gt;&lt;author&gt;Chorba, Terence L&lt;/author&gt;&lt;author&gt;Holman, Robert C&lt;/author&gt;&lt;author&gt;Clarke, Matthew J&lt;/author&gt;&lt;author&gt;Evatt, Bruce L&lt;/author&gt;&lt;/authors&gt;&lt;/contributors&gt;&lt;titles&gt;&lt;title&gt;Effects of HIV infection on age and cause of death for persons with hemophilia A in the United States&lt;/title&gt;&lt;secondary-title&gt;American journal of hematology&lt;/secondary-title&gt;&lt;/titles&gt;&lt;periodical&gt;&lt;full-title&gt;American journal of hematology&lt;/full-title&gt;&lt;/periodical&gt;&lt;pages&gt;229-240&lt;/pages&gt;&lt;volume&gt;66&lt;/volume&gt;&lt;number&gt;4&lt;/number&gt;&lt;dates&gt;&lt;year&gt;2001&lt;/year&gt;&lt;/dates&gt;&lt;isbn&gt;1096-8652&lt;/isbn&gt;&lt;urls&gt;&lt;/urls&gt;&lt;/record&gt;&lt;/Cite&gt;&lt;Cite&gt;&lt;Author&gt;Hooper&lt;/Author&gt;&lt;Year&gt;2001&lt;/Year&gt;&lt;RecNum&gt;3&lt;/RecNum&gt;&lt;record&gt;&lt;rec-number&gt;3&lt;/rec-number&gt;&lt;foreign-keys&gt;&lt;key app="EN" db-id="50dw0529c5affuex222psr0cdp522000ea50" timestamp="1487015188"&gt;3&lt;/key&gt;&lt;/foreign-keys&gt;&lt;ref-type name="Journal Article"&gt;17&lt;/ref-type&gt;&lt;contributors&gt;&lt;authors&gt;&lt;author&gt;Hooper, W Craig&lt;/author&gt;&lt;author&gt;Holman, Robert C&lt;/author&gt;&lt;autho</w:instrText>
      </w:r>
      <w:r>
        <w:rPr>
          <w:rFonts w:hint="eastAsia"/>
        </w:rPr>
        <w:instrText>r&gt;Clarke, MJ&lt;/author&gt;&lt;author&gt;Chorba, Terence L&lt;/author&gt;&lt;/authors&gt;&lt;/contributors&gt;&lt;titles&gt;&lt;title&gt;Trends in non</w:instrText>
      </w:r>
      <w:r>
        <w:rPr>
          <w:rFonts w:hint="eastAsia"/>
        </w:rPr>
        <w:instrText>‐</w:instrText>
      </w:r>
      <w:r>
        <w:rPr>
          <w:rFonts w:hint="eastAsia"/>
        </w:rPr>
        <w:instrText>hodgkin lymphoma (NHL) and HIV</w:instrText>
      </w:r>
      <w:r>
        <w:rPr>
          <w:rFonts w:hint="eastAsia"/>
        </w:rPr>
        <w:instrText>‐</w:instrText>
      </w:r>
      <w:r>
        <w:rPr>
          <w:rFonts w:hint="eastAsia"/>
        </w:rPr>
        <w:instrText>associated NHL deaths in the United States&lt;/title&gt;&lt;secondary-title&gt;American journal of hematology&lt;/secondary-title&gt;</w:instrText>
      </w:r>
      <w:r>
        <w:instrText>&lt;/titles&gt;&lt;periodical&gt;&lt;full-title&gt;American journal of hematology&lt;/full-title&gt;&lt;/periodical&gt;&lt;pages&gt;159-166&lt;/pages&gt;&lt;volume&gt;66&lt;/volume&gt;&lt;number&gt;3&lt;/number&gt;&lt;dates&gt;&lt;year&gt;2001&lt;/year&gt;&lt;/dates&gt;&lt;isbn&gt;1096-8652&lt;/isbn&gt;&lt;urls&gt;&lt;/urls&gt;&lt;/record&gt;&lt;/Cite&gt;&lt;/EndNote&gt;</w:instrText>
      </w:r>
      <w:r>
        <w:fldChar w:fldCharType="separate"/>
      </w:r>
      <w:r>
        <w:rPr>
          <w:noProof/>
        </w:rPr>
        <w:t>[3, 4]</w:t>
      </w:r>
      <w:r>
        <w:fldChar w:fldCharType="end"/>
      </w:r>
      <w:r>
        <w:t xml:space="preserve"> and lung disease </w:t>
      </w:r>
      <w:r>
        <w:fldChar w:fldCharType="begin"/>
      </w:r>
      <w:r>
        <w:instrText xml:space="preserve"> ADDIN EN.CITE &lt;EndNote&gt;&lt;Cite&gt;&lt;Author&gt;Mannino&lt;/Author&gt;&lt;Year&gt;1997&lt;/Year&gt;&lt;RecNum&gt;4&lt;/RecNum&gt;&lt;DisplayText&gt;[5]&lt;/DisplayText&gt;&lt;record&gt;&lt;rec-number&gt;4&lt;/rec-number&gt;&lt;foreign-keys&gt;&lt;key app="EN" db-id="50dw0529c5affuex222psr0cdp522000ea50" timestamp="1487015259"&gt;4&lt;/key&gt;&lt;/foreign-keys&gt;&lt;ref-type name="Journal Article"&gt;17&lt;/ref-type&gt;&lt;contributors&gt;&lt;authors&gt;&lt;author&gt;Mannino, David M&lt;/author&gt;&lt;author&gt;Brown, Clive&lt;/author&gt;&lt;author&gt;Giovino, Gary A&lt;/author&gt;&lt;/authors&gt;&lt;/contributors&gt;&lt;titles&gt;&lt;title&gt;Obstructive lung disease deaths in the United States from 1979 through 1993: an analysis using multiple-cause mortality data&lt;/title&gt;&lt;secondary-title&gt;American journal of respiratory and critical care medicine&lt;/secondary-title&gt;&lt;/titles&gt;&lt;periodical&gt;&lt;full-title&gt;American journal of respiratory and critical care medicine&lt;/full-title&gt;&lt;/periodical&gt;&lt;pages&gt;814-818&lt;/pages&gt;&lt;volume&gt;156&lt;/volume&gt;&lt;number&gt;3&lt;/number&gt;&lt;dates&gt;&lt;year&gt;1997&lt;/year&gt;&lt;/dates&gt;&lt;isbn&gt;1535-4970&lt;/isbn&gt;&lt;urls&gt;&lt;/urls&gt;&lt;/record&gt;&lt;/Cite&gt;&lt;/EndNote&gt;</w:instrText>
      </w:r>
      <w:r>
        <w:fldChar w:fldCharType="separate"/>
      </w:r>
      <w:r>
        <w:rPr>
          <w:noProof/>
        </w:rPr>
        <w:t>[5]</w:t>
      </w:r>
      <w:r>
        <w:fldChar w:fldCharType="end"/>
      </w:r>
      <w:r>
        <w:t>, disease diffusion for controlling plague and other epidemics, to provide better understanding of multi-morbid associations between conditions leading to death, and to identify prob</w:t>
      </w:r>
      <w:r w:rsidR="00FA2851">
        <w:t>lems with the process of coding/</w:t>
      </w:r>
      <w:r>
        <w:t xml:space="preserve">recording cause of death information </w:t>
      </w:r>
      <w:r>
        <w:fldChar w:fldCharType="begin"/>
      </w:r>
      <w:r>
        <w:instrText xml:space="preserve"> ADDIN EN.CITE &lt;EndNote&gt;&lt;Cite&gt;&lt;Author&gt;Gordon&lt;/Author&gt;&lt;Year&gt;2003&lt;/Year&gt;&lt;RecNum&gt;5&lt;/RecNum&gt;&lt;DisplayText&gt;[6]&lt;/DisplayText&gt;&lt;record&gt;&lt;rec-number&gt;5&lt;/rec-number&gt;&lt;foreign-keys&gt;&lt;key app="EN" db-id="50dw0529c5affuex222psr0cdp522000ea50" timestamp="1487020202"&gt;5&lt;/key&gt;&lt;/foreign-keys&gt;&lt;ref-type name="Generic"&gt;13&lt;/ref-type&gt;&lt;contributors&gt;&lt;authors&gt;&lt;author&gt;Gordon, C&lt;/author&gt;&lt;/authors&gt;&lt;/contributors&gt;&lt;titles&gt;&lt;title&gt;Australian Bureau of Statistics, Multiple cause of death analysis. Publication 3319.0. 55.001&lt;/title&gt;&lt;/titles&gt;&lt;dates&gt;&lt;year&gt;2003&lt;/year&gt;&lt;/dates&gt;&lt;urls&gt;&lt;/urls&gt;&lt;/record&gt;&lt;/Cite&gt;&lt;/EndNote&gt;</w:instrText>
      </w:r>
      <w:r>
        <w:fldChar w:fldCharType="separate"/>
      </w:r>
      <w:r>
        <w:rPr>
          <w:noProof/>
        </w:rPr>
        <w:t>[6]</w:t>
      </w:r>
      <w:r>
        <w:fldChar w:fldCharType="end"/>
      </w:r>
      <w:r>
        <w:t>. As such, designing advanced analytics pipelines for discovering descriptive statistics and trajectories is highly [</w:t>
      </w:r>
      <w:r w:rsidRPr="00292756">
        <w:rPr>
          <w:color w:val="FF0000"/>
        </w:rPr>
        <w:t>some verb!</w:t>
      </w:r>
      <w:r>
        <w:t>]. The sheer amount of available data from recorded death certificate data, makes them suitable for big-data analysis techniques but at the same time pose some key challenges. In particular, the mortality multiple-</w:t>
      </w:r>
      <w:proofErr w:type="gramStart"/>
      <w:r>
        <w:t>cause</w:t>
      </w:r>
      <w:proofErr w:type="gramEnd"/>
      <w:r>
        <w:t xml:space="preserve"> data is unstructured and can be inaccurate due to several reasons [</w:t>
      </w:r>
      <w:r>
        <w:rPr>
          <w:color w:val="FF0000"/>
        </w:rPr>
        <w:t>a good reference that describes the reasons for inaccurate entries</w:t>
      </w:r>
      <w:r>
        <w:t>]. Moreover, the high number of ICD-9/10 mortality codes make analysis of multiple-cause associations even more challenging. This altogether, calls for advanced techniques for mining in large datasets of unstructured, high dimensional, and noisy environment.</w:t>
      </w:r>
    </w:p>
    <w:p w:rsidR="001D0236" w:rsidRDefault="001D0236" w:rsidP="001D0236">
      <w:pPr>
        <w:pStyle w:val="BodyText"/>
      </w:pPr>
      <w:r>
        <w:t xml:space="preserve">Despite the importance of the subject, only a handful of researches have so far conducted studies in which the sought to relate multiple causes of death to other factors. These studies are often restricted to classical statistical methods that can be put into four categories </w:t>
      </w:r>
      <w:r>
        <w:fldChar w:fldCharType="begin"/>
      </w:r>
      <w:r>
        <w:instrText xml:space="preserve"> ADDIN EN.CITE &lt;EndNote&gt;&lt;Cite&gt;&lt;Author&gt;Bah&lt;/Author&gt;&lt;Year&gt;2009&lt;/Year&gt;&lt;RecNum&gt;1&lt;/RecNum&gt;&lt;DisplayText&gt;[7]&lt;/DisplayText&gt;&lt;record&gt;&lt;rec-number&gt;1&lt;/rec-number&gt;&lt;foreign-keys&gt;&lt;key app="EN" db-id="50dw0529c5affuex222psr0cdp522000ea50" timestamp="1487005177"&gt;1&lt;/key&gt;&lt;/foreign-keys&gt;&lt;ref-type name="Journal Article"&gt;17&lt;/ref-type&gt;&lt;contributors&gt;&lt;authors&gt;&lt;author&gt;Bah, Sulaiman&lt;/author&gt;&lt;author&gt;Rahman, M Mahibur&lt;/author&gt;&lt;/authors&gt;&lt;/contributors&gt;&lt;titles&gt;&lt;title&gt;Measures of multiple-cause mortality: a synthesis and a notational framework&lt;/title&gt;&lt;secondary-title&gt;Genus&lt;/secondary-title&gt;&lt;/titles&gt;&lt;periodical&gt;&lt;full-title&gt;Genus&lt;/full-title&gt;&lt;/periodical&gt;&lt;pages&gt;29-43&lt;/pages&gt;&lt;volume&gt;65&lt;/volume&gt;&lt;number&gt;2&lt;/number&gt;&lt;dates&gt;&lt;year&gt;2009&lt;/year&gt;&lt;/dates&gt;&lt;isbn&gt;0016-6987&lt;/isbn&gt;&lt;urls&gt;&lt;/urls&gt;&lt;/record&gt;&lt;/Cite&gt;&lt;/EndNote&gt;</w:instrText>
      </w:r>
      <w:r>
        <w:fldChar w:fldCharType="separate"/>
      </w:r>
      <w:r>
        <w:rPr>
          <w:noProof/>
        </w:rPr>
        <w:t>[7]</w:t>
      </w:r>
      <w:r>
        <w:fldChar w:fldCharType="end"/>
      </w:r>
      <w:r>
        <w:t xml:space="preserve">: 1) Univariate measures, consisting of counts and frequencies, 2) cross-tabular measures, which incorporate variables that identify the roles (e.g. contributory, non-contributory, complication and underlying) associated with multiple death causes, 3) measures of association, in which some measure of multiple mentions of a cause is related to some measure of mentions of the underlying cause; and finally, 4) derived measures, where univariate measures such as multiple-cause rates are integrated to build higher order models. </w:t>
      </w:r>
    </w:p>
    <w:p w:rsidR="001D0236" w:rsidRDefault="001D0236" w:rsidP="001D0236">
      <w:pPr>
        <w:pStyle w:val="BodyText"/>
      </w:pPr>
      <w:r>
        <w:t xml:space="preserve">In this study, we present an exploratory analysis that is well positioned in a fifth group, by building upon both the third and the fourth categories above, and utilizing advanced machine learning approaches. Specifically, we propose two different categories models, namely, shallow learners to learn mono/bi-gram features derived from the multiple-cause data which we trained over Hadoop using the MapReduce programming model as well as a deep recurrent neural network that learns the dynamics of the morbidity chains efficiently. The rest of the paper is organized as follows. In section II we detail the describe the data format as well as the challenges that we face when dealing with it. Then we detail the shallow learners that we train over the Hadoop framework. We also present our deep model in the same section and our motivation to resort to deep learning. Next, in section III, we compare and contrast the aforementioned models through different experiments and show that our deep model can model the data more efficiently </w:t>
      </w:r>
      <w:r>
        <w:lastRenderedPageBreak/>
        <w:t>and finally in section IV, we conclude the paper and shed light on future directions we would like to pursue.</w:t>
      </w:r>
    </w:p>
    <w:p w:rsidR="001D0236" w:rsidRDefault="001D0236" w:rsidP="001D0236">
      <w:pPr>
        <w:pStyle w:val="BodyText"/>
      </w:pPr>
    </w:p>
    <w:p w:rsidR="00C2692F" w:rsidRDefault="001D0236" w:rsidP="00C2692F">
      <w:pPr>
        <w:pStyle w:val="Heading1"/>
        <w:spacing w:before="120" w:after="120"/>
      </w:pPr>
      <w:r>
        <w:t>Materials and Methods</w:t>
      </w:r>
    </w:p>
    <w:p w:rsidR="001D0236" w:rsidRDefault="001D0236" w:rsidP="001D0236">
      <w:pPr>
        <w:pStyle w:val="Heading2"/>
        <w:keepLines/>
        <w:tabs>
          <w:tab w:val="num" w:pos="360"/>
        </w:tabs>
        <w:autoSpaceDE/>
        <w:autoSpaceDN/>
        <w:ind w:left="288" w:hanging="288"/>
      </w:pPr>
      <w:r>
        <w:t>Data source</w:t>
      </w:r>
    </w:p>
    <w:p w:rsidR="001D0236" w:rsidRDefault="001D0236" w:rsidP="001D0236">
      <w:pPr>
        <w:pStyle w:val="BodyText"/>
      </w:pPr>
      <w:r>
        <w:t>We used mortality data published by the United States National Center for Health Statistics (NCHS) [</w:t>
      </w:r>
      <w:r w:rsidRPr="001C24E1">
        <w:rPr>
          <w:color w:val="FF0000"/>
        </w:rPr>
        <w:t>put a reference</w:t>
      </w:r>
      <w:r>
        <w:t xml:space="preserve">] which is available to public. Specifically, we used the 2015 reported </w:t>
      </w:r>
    </w:p>
    <w:p w:rsidR="001D0236" w:rsidRDefault="00070A1B" w:rsidP="001D0236">
      <w:pPr>
        <w:jc w:val="both"/>
      </w:pPr>
      <w:r>
        <w:rPr>
          <w:noProof/>
        </w:rPr>
        <mc:AlternateContent>
          <mc:Choice Requires="wps">
            <w:drawing>
              <wp:anchor distT="0" distB="0" distL="114300" distR="114300" simplePos="0" relativeHeight="251651584" behindDoc="1" locked="0" layoutInCell="1" allowOverlap="1" wp14:anchorId="0FADDBCB" wp14:editId="1BD5AB14">
                <wp:simplePos x="0" y="0"/>
                <wp:positionH relativeFrom="margin">
                  <wp:posOffset>3441690</wp:posOffset>
                </wp:positionH>
                <wp:positionV relativeFrom="paragraph">
                  <wp:posOffset>1361848</wp:posOffset>
                </wp:positionV>
                <wp:extent cx="2838450" cy="2122170"/>
                <wp:effectExtent l="0" t="0" r="19050" b="11430"/>
                <wp:wrapTight wrapText="bothSides">
                  <wp:wrapPolygon edited="0">
                    <wp:start x="0" y="0"/>
                    <wp:lineTo x="0" y="21522"/>
                    <wp:lineTo x="21600" y="21522"/>
                    <wp:lineTo x="21600"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122170"/>
                        </a:xfrm>
                        <a:prstGeom prst="rect">
                          <a:avLst/>
                        </a:prstGeom>
                        <a:solidFill>
                          <a:srgbClr val="FFFFFF"/>
                        </a:solidFill>
                        <a:ln w="9525">
                          <a:solidFill>
                            <a:srgbClr val="000000"/>
                          </a:solidFill>
                          <a:miter lim="800000"/>
                          <a:headEnd/>
                          <a:tailEnd/>
                        </a:ln>
                      </wps:spPr>
                      <wps:txbx>
                        <w:txbxContent>
                          <w:p w:rsidR="001D0236" w:rsidRDefault="001D0236" w:rsidP="001D0236">
                            <w:pPr>
                              <w:pStyle w:val="figurecaption"/>
                            </w:pPr>
                            <w:bookmarkStart w:id="0" w:name="_Ref474952981"/>
                            <w:bookmarkStart w:id="1" w:name="_Ref474952889"/>
                            <w:r>
                              <w:t xml:space="preserve">Figure </w:t>
                            </w:r>
                            <w:r>
                              <w:fldChar w:fldCharType="begin"/>
                            </w:r>
                            <w:r>
                              <w:instrText xml:space="preserve"> SEQ Figure \* ARABIC </w:instrText>
                            </w:r>
                            <w:r>
                              <w:fldChar w:fldCharType="separate"/>
                            </w:r>
                            <w:r>
                              <w:t>2</w:t>
                            </w:r>
                            <w:r>
                              <w:fldChar w:fldCharType="end"/>
                            </w:r>
                            <w:bookmarkEnd w:id="0"/>
                            <w:r>
                              <w:t xml:space="preserve">: </w:t>
                            </w:r>
                            <w:r w:rsidRPr="00450DA5">
                              <w:t xml:space="preserve"> Internal Design of an LSTM Module</w:t>
                            </w:r>
                            <w:bookmarkEnd w:id="1"/>
                          </w:p>
                          <w:p w:rsidR="001D0236" w:rsidRDefault="001D0236" w:rsidP="004174DF">
                            <w:pPr>
                              <w:pStyle w:val="figurecaption"/>
                              <w:keepNext/>
                              <w:numPr>
                                <w:ilvl w:val="0"/>
                                <w:numId w:val="0"/>
                              </w:numPr>
                            </w:pPr>
                            <w:r>
                              <w:drawing>
                                <wp:inline distT="0" distB="0" distL="0" distR="0" wp14:anchorId="7E4FE5AF" wp14:editId="5A2B75CA">
                                  <wp:extent cx="2634018" cy="171345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2019" cy="172516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ADDBCB" id="_x0000_t202" coordsize="21600,21600" o:spt="202" path="m,l,21600r21600,l21600,xe">
                <v:stroke joinstyle="miter"/>
                <v:path gradientshapeok="t" o:connecttype="rect"/>
              </v:shapetype>
              <v:shape id="Text Box 8" o:spid="_x0000_s1026" type="#_x0000_t202" style="position:absolute;left:0;text-align:left;margin-left:271pt;margin-top:107.25pt;width:223.5pt;height:167.1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">
                <v:textbox>
                  <w:txbxContent>
                    <w:p w:rsidR="001D0236" w:rsidRDefault="001D0236" w:rsidP="001D0236">
                      <w:pPr>
                        <w:pStyle w:val="figurecaption"/>
                      </w:pPr>
                      <w:bookmarkStart w:id="2" w:name="_Ref474952981"/>
                      <w:bookmarkStart w:id="3" w:name="_Ref474952889"/>
                      <w:r>
                        <w:t xml:space="preserve">Figure </w:t>
                      </w:r>
                      <w:r>
                        <w:fldChar w:fldCharType="begin"/>
                      </w:r>
                      <w:r>
                        <w:instrText xml:space="preserve"> SEQ Figure \* ARABIC </w:instrText>
                      </w:r>
                      <w:r>
                        <w:fldChar w:fldCharType="separate"/>
                      </w:r>
                      <w:r>
                        <w:t>2</w:t>
                      </w:r>
                      <w:r>
                        <w:fldChar w:fldCharType="end"/>
                      </w:r>
                      <w:bookmarkEnd w:id="2"/>
                      <w:r>
                        <w:t xml:space="preserve">: </w:t>
                      </w:r>
                      <w:r w:rsidRPr="00450DA5">
                        <w:t xml:space="preserve"> Internal Design of an LSTM Module</w:t>
                      </w:r>
                      <w:bookmarkEnd w:id="3"/>
                    </w:p>
                    <w:p w:rsidR="001D0236" w:rsidRDefault="001D0236" w:rsidP="004174DF">
                      <w:pPr>
                        <w:pStyle w:val="figurecaption"/>
                        <w:keepNext/>
                        <w:numPr>
                          <w:ilvl w:val="0"/>
                          <w:numId w:val="0"/>
                        </w:numPr>
                      </w:pPr>
                      <w:r>
                        <w:drawing>
                          <wp:inline distT="0" distB="0" distL="0" distR="0" wp14:anchorId="7E4FE5AF" wp14:editId="5A2B75CA">
                            <wp:extent cx="2634018" cy="171345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2019" cy="1725169"/>
                                    </a:xfrm>
                                    <a:prstGeom prst="rect">
                                      <a:avLst/>
                                    </a:prstGeom>
                                    <a:noFill/>
                                    <a:ln>
                                      <a:noFill/>
                                    </a:ln>
                                  </pic:spPr>
                                </pic:pic>
                              </a:graphicData>
                            </a:graphic>
                          </wp:inline>
                        </w:drawing>
                      </w:r>
                    </w:p>
                  </w:txbxContent>
                </v:textbox>
                <w10:wrap type="tight" anchorx="margin"/>
              </v:shape>
            </w:pict>
          </mc:Fallback>
        </mc:AlternateContent>
      </w:r>
      <w:r w:rsidR="004174DF">
        <w:rPr>
          <w:noProof/>
        </w:rPr>
        <mc:AlternateContent>
          <mc:Choice Requires="wps">
            <w:drawing>
              <wp:anchor distT="45720" distB="45720" distL="114300" distR="114300" simplePos="0" relativeHeight="251666944" behindDoc="0" locked="0" layoutInCell="1" allowOverlap="1" wp14:anchorId="4156CA70" wp14:editId="39A0EF40">
                <wp:simplePos x="0" y="0"/>
                <wp:positionH relativeFrom="column">
                  <wp:posOffset>-3810</wp:posOffset>
                </wp:positionH>
                <wp:positionV relativeFrom="paragraph">
                  <wp:posOffset>2966085</wp:posOffset>
                </wp:positionV>
                <wp:extent cx="3083560" cy="1534795"/>
                <wp:effectExtent l="0" t="0" r="21590" b="2730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3560" cy="1534795"/>
                        </a:xfrm>
                        <a:prstGeom prst="rect">
                          <a:avLst/>
                        </a:prstGeom>
                        <a:solidFill>
                          <a:srgbClr val="FFFFFF"/>
                        </a:solidFill>
                        <a:ln w="9525">
                          <a:solidFill>
                            <a:srgbClr val="000000"/>
                          </a:solidFill>
                          <a:miter lim="800000"/>
                          <a:headEnd/>
                          <a:tailEnd/>
                        </a:ln>
                      </wps:spPr>
                      <wps:txbx>
                        <w:txbxContent>
                          <w:p w:rsidR="001D0236" w:rsidRPr="00932256" w:rsidRDefault="001D0236" w:rsidP="001D0236">
                            <w:pPr>
                              <w:pStyle w:val="figurecaption"/>
                            </w:pPr>
                            <w:r w:rsidRPr="00610AA3">
                              <w:t>An example of cause-of-death certification</w:t>
                            </w:r>
                            <w:r>
                              <w:t xml:space="preserv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r w:rsidRPr="00610AA3">
                              <w:t xml:space="preserve"> </w:t>
                            </w:r>
                          </w:p>
                          <w:p w:rsidR="001D0236" w:rsidRDefault="001D0236" w:rsidP="001D0236">
                            <w:pPr>
                              <w:keepNext/>
                            </w:pPr>
                            <w:r>
                              <w:rPr>
                                <w:noProof/>
                              </w:rPr>
                              <w:drawing>
                                <wp:inline distT="0" distB="0" distL="0" distR="0" wp14:anchorId="3028629E" wp14:editId="185C0A3D">
                                  <wp:extent cx="2914177" cy="1104597"/>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9">
                                            <a:extLst>
                                              <a:ext uri="{28A0092B-C50C-407E-A947-70E740481C1C}">
                                                <a14:useLocalDpi xmlns:a14="http://schemas.microsoft.com/office/drawing/2010/main" val="0"/>
                                              </a:ext>
                                            </a:extLst>
                                          </a:blip>
                                          <a:stretch>
                                            <a:fillRect/>
                                          </a:stretch>
                                        </pic:blipFill>
                                        <pic:spPr>
                                          <a:xfrm>
                                            <a:off x="0" y="0"/>
                                            <a:ext cx="3063535" cy="1161210"/>
                                          </a:xfrm>
                                          <a:prstGeom prst="rect">
                                            <a:avLst/>
                                          </a:prstGeom>
                                        </pic:spPr>
                                      </pic:pic>
                                    </a:graphicData>
                                  </a:graphic>
                                </wp:inline>
                              </w:drawing>
                            </w:r>
                          </w:p>
                          <w:p w:rsidR="001D0236" w:rsidRDefault="001D0236" w:rsidP="001D02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6CA70" id="文本框 2" o:spid="_x0000_s1027" type="#_x0000_t202" style="position:absolute;left:0;text-align:left;margin-left:-.3pt;margin-top:233.55pt;width:242.8pt;height:120.85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">
                <v:textbox>
                  <w:txbxContent>
                    <w:p w:rsidR="001D0236" w:rsidRPr="00932256" w:rsidRDefault="001D0236" w:rsidP="001D0236">
                      <w:pPr>
                        <w:pStyle w:val="figurecaption"/>
                      </w:pPr>
                      <w:r w:rsidRPr="00610AA3">
                        <w:t>An example of cause-of-death certification</w:t>
                      </w:r>
                      <w:r>
                        <w:t xml:space="preserve"> </w:t>
                      </w:r>
                      <w:r w:rsidRPr="00932256">
                        <w:fldChar w:fldCharType="begin"/>
                      </w:r>
                      <w:r>
                        <w:instrText xml:space="preserve"> ADDIN EN.CITE &lt;EndNote&gt;&lt;Cite&gt;&lt;Author&gt;Brooks&lt;/Author&gt;&lt;Year&gt;2015&lt;/Year&gt;&lt;RecNum&gt;147&lt;/RecNum&gt;&lt;DisplayText&gt;[1]&lt;/DisplayText&gt;&lt;record&gt;&lt;rec-number&gt;147&lt;/rec-number&gt;&lt;foreign-keys&gt;&lt;key app="EN" db-id="p2aprr0w7p9e5je2xpqv0e5ra5w5sdead5tp" timestamp="1487205525"&gt;147&lt;/key&gt;&lt;/foreign-keys&gt;&lt;ref-type name="Journal Article"&gt;17&lt;/ref-type&gt;&lt;contributors&gt;&lt;authors&gt;&lt;author&gt;Brooks, Erin G&lt;/author&gt;&lt;author&gt;Reed, Kurt D&lt;/author&gt;&lt;/authors&gt;&lt;/contributors&gt;&lt;titles&gt;&lt;title&gt;Principles and pitfalls: a guide to death certification&lt;/title&gt;&lt;secondary-title&gt;Clinical medicine &amp;amp; research&lt;/secondary-title&gt;&lt;/titles&gt;&lt;periodical&gt;&lt;full-title&gt;Clinical medicine &amp;amp; research&lt;/full-title&gt;&lt;/periodical&gt;&lt;pages&gt;74-82&lt;/pages&gt;&lt;volume&gt;13&lt;/volume&gt;&lt;number&gt;2&lt;/number&gt;&lt;dates&gt;&lt;year&gt;2015&lt;/year&gt;&lt;/dates&gt;&lt;isbn&gt;1539-4182&lt;/isbn&gt;&lt;urls&gt;&lt;/urls&gt;&lt;/record&gt;&lt;/Cite&gt;&lt;/EndNote&gt;</w:instrText>
                      </w:r>
                      <w:r w:rsidRPr="00932256">
                        <w:fldChar w:fldCharType="separate"/>
                      </w:r>
                      <w:r>
                        <w:t>[1]</w:t>
                      </w:r>
                      <w:r w:rsidRPr="00932256">
                        <w:fldChar w:fldCharType="end"/>
                      </w:r>
                      <w:r w:rsidRPr="00610AA3">
                        <w:t xml:space="preserve"> </w:t>
                      </w:r>
                    </w:p>
                    <w:p w:rsidR="001D0236" w:rsidRDefault="001D0236" w:rsidP="001D0236">
                      <w:pPr>
                        <w:keepNext/>
                      </w:pPr>
                      <w:r>
                        <w:rPr>
                          <w:noProof/>
                        </w:rPr>
                        <w:drawing>
                          <wp:inline distT="0" distB="0" distL="0" distR="0" wp14:anchorId="3028629E" wp14:editId="185C0A3D">
                            <wp:extent cx="2914177" cy="1104597"/>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fig6.jpg"/>
                                    <pic:cNvPicPr/>
                                  </pic:nvPicPr>
                                  <pic:blipFill>
                                    <a:blip r:embed="rId9">
                                      <a:extLst>
                                        <a:ext uri="{28A0092B-C50C-407E-A947-70E740481C1C}">
                                          <a14:useLocalDpi xmlns:a14="http://schemas.microsoft.com/office/drawing/2010/main" val="0"/>
                                        </a:ext>
                                      </a:extLst>
                                    </a:blip>
                                    <a:stretch>
                                      <a:fillRect/>
                                    </a:stretch>
                                  </pic:blipFill>
                                  <pic:spPr>
                                    <a:xfrm>
                                      <a:off x="0" y="0"/>
                                      <a:ext cx="3063535" cy="1161210"/>
                                    </a:xfrm>
                                    <a:prstGeom prst="rect">
                                      <a:avLst/>
                                    </a:prstGeom>
                                  </pic:spPr>
                                </pic:pic>
                              </a:graphicData>
                            </a:graphic>
                          </wp:inline>
                        </w:drawing>
                      </w:r>
                    </w:p>
                    <w:p w:rsidR="001D0236" w:rsidRDefault="001D0236" w:rsidP="001D0236"/>
                  </w:txbxContent>
                </v:textbox>
                <w10:wrap type="square"/>
              </v:shape>
            </w:pict>
          </mc:Fallback>
        </mc:AlternateContent>
      </w:r>
      <w:r w:rsidR="001D0236">
        <w:t xml:space="preserve">We briefly introduce the typical process of completing a death certificate here. Civil registration systems collects death information of individuals in the form of a death certificate, the standard format of which is designed by the World Health Organization (WHO) </w:t>
      </w:r>
      <w:r w:rsidR="001D0236">
        <w:fldChar w:fldCharType="begin"/>
      </w:r>
      <w:r w:rsidR="001D0236">
        <w:instrText xml:space="preserve"> ADDIN EN.CITE &lt;EndNote&gt;&lt;Cite&gt;&lt;Author&gt;Organization&lt;/Author&gt;&lt;Year&gt;2004&lt;/Year&gt;&lt;RecNum&gt;139&lt;/RecNum&gt;&lt;DisplayText&gt;[8]&lt;/DisplayText&gt;&lt;record&gt;&lt;rec-number&gt;139&lt;/rec-number&gt;&lt;foreign-keys&gt;&lt;key app="EN" db-id="p2aprr0w7p9e5je2xpqv0e5ra5w5sdead5tp" timestamp="1487029700"&gt;139&lt;/key&gt;&lt;/foreign-keys&gt;&lt;ref-type name="Book"&gt;6&lt;/ref-type&gt;&lt;contributors&gt;&lt;authors&gt;&lt;author&gt;World Health Organization&lt;/author&gt;&lt;/authors&gt;&lt;/contributors&gt;&lt;titles&gt;&lt;title&gt;International statistical classification of diseases and related health problems&lt;/title&gt;&lt;/titles&gt;&lt;volume&gt;1&lt;/volume&gt;&lt;dates&gt;&lt;year&gt;2004&lt;/year&gt;&lt;/dates&gt;&lt;publisher&gt;World Health Organization&lt;/publisher&gt;&lt;isbn&gt;9241546492&lt;/isbn&gt;&lt;urls&gt;&lt;/urls&gt;&lt;/record&gt;&lt;/Cite&gt;&lt;/EndNote&gt;</w:instrText>
      </w:r>
      <w:r w:rsidR="001D0236">
        <w:fldChar w:fldCharType="separate"/>
      </w:r>
      <w:r w:rsidR="001D0236">
        <w:rPr>
          <w:noProof/>
        </w:rPr>
        <w:t>[8]</w:t>
      </w:r>
      <w:r w:rsidR="001D0236">
        <w:fldChar w:fldCharType="end"/>
      </w:r>
      <w:r w:rsidR="001D0236">
        <w:t xml:space="preserve">. The section that is of most interest to public health researchers is the cause-of-death section, which has to be completed by a medical certifier. An ideal person to complete a death certificate is the attending physician, who has most sufficient clinical expertise and judgement. However, if the manner of death is unnatural or unplanned, a medical examiner or a coroner can also fill in a death certificate. The cause-of-death section is divided into two parts (figure 1), where part I lists the causal chain of conditions directly leading to the death in reverse chronical order, and part II includes the conditions that contributes but not directly leads to death </w:t>
      </w:r>
      <w:r w:rsidR="001D0236">
        <w:fldChar w:fldCharType="begin"/>
      </w:r>
      <w:r w:rsidR="001D0236">
        <w:instrText xml:space="preserve"> ADDIN EN.CITE &lt;EndNote&gt;&lt;Cite&gt;&lt;Author&gt;Israel&lt;/Author&gt;&lt;Year&gt;1986&lt;/Year&gt;&lt;RecNum&gt;148&lt;/RecNum&gt;&lt;DisplayText&gt;[9]&lt;/DisplayText&gt;&lt;record&gt;&lt;rec-number&gt;148&lt;/rec-number&gt;&lt;foreign-keys&gt;&lt;key app="EN" db-id="p2aprr0w7p9e5je2xpqv0e5ra5w5sdead5tp" timestamp="1487207529"&gt;148&lt;/key&gt;&lt;/foreign-keys&gt;&lt;ref-type name="Journal Article"&gt;17&lt;/ref-type&gt;&lt;contributors&gt;&lt;authors&gt;&lt;author&gt;Israel, Robert A&lt;/author&gt;&lt;author&gt;Rosenberg, Harry M&lt;/author&gt;&lt;author&gt;Curtin, Lester R&lt;/author&gt;&lt;/authors&gt;&lt;/contributors&gt;&lt;titles&gt;&lt;title&gt;Analytical potential for multiple cause-of-death data&lt;/title&gt;&lt;secondary-title&gt;American journal of epidemiology&lt;/secondary-title&gt;&lt;/titles&gt;&lt;periodical&gt;&lt;full-title&gt;American journal of epidemiology&lt;/full-title&gt;&lt;/periodical&gt;&lt;pages&gt;161-81&lt;/pages&gt;&lt;volume&gt;124&lt;/volume&gt;&lt;number&gt;2&lt;/number&gt;&lt;dates&gt;&lt;year&gt;1986&lt;/year&gt;&lt;/dates&gt;&lt;urls&gt;&lt;/urls&gt;&lt;/record&gt;&lt;/Cite&gt;&lt;/EndNote&gt;</w:instrText>
      </w:r>
      <w:r w:rsidR="001D0236">
        <w:fldChar w:fldCharType="separate"/>
      </w:r>
      <w:r w:rsidR="001D0236">
        <w:rPr>
          <w:noProof/>
        </w:rPr>
        <w:t>[9]</w:t>
      </w:r>
      <w:r w:rsidR="001D0236">
        <w:fldChar w:fldCharType="end"/>
      </w:r>
      <w:r w:rsidR="001D0236">
        <w:t>.</w:t>
      </w:r>
    </w:p>
    <w:p w:rsidR="001D0236" w:rsidRDefault="001D0236" w:rsidP="001D0236">
      <w:pPr>
        <w:pStyle w:val="BodyText"/>
      </w:pPr>
    </w:p>
    <w:p w:rsidR="001D0236" w:rsidRDefault="001D0236" w:rsidP="001D0236">
      <w:pPr>
        <w:pStyle w:val="BodyText"/>
      </w:pPr>
      <w:r>
        <w:t>One paragraph about the data and the filtering criteria.</w:t>
      </w:r>
    </w:p>
    <w:p w:rsidR="001D0236" w:rsidRDefault="001D0236" w:rsidP="001D0236">
      <w:pPr>
        <w:pStyle w:val="Heading2"/>
        <w:keepLines/>
        <w:tabs>
          <w:tab w:val="num" w:pos="360"/>
        </w:tabs>
        <w:autoSpaceDE/>
        <w:autoSpaceDN/>
        <w:ind w:left="288" w:hanging="288"/>
      </w:pPr>
      <w:r>
        <w:t>Using n-Gram Models to Learn [</w:t>
      </w:r>
      <w:r w:rsidRPr="00241979">
        <w:rPr>
          <w:color w:val="FF0000"/>
        </w:rPr>
        <w:t>Blah Blah</w:t>
      </w:r>
      <w:r>
        <w:t>]</w:t>
      </w:r>
    </w:p>
    <w:p w:rsidR="001D0236" w:rsidRDefault="001D0236" w:rsidP="001D0236">
      <w:pPr>
        <w:pStyle w:val="BodyText"/>
      </w:pPr>
      <w:r>
        <w:t xml:space="preserve">To construct our baseline models, we use the n-gram model to extract features from data. N-gram is a contiguous sequence of n tokens from text or sequential data </w:t>
      </w:r>
      <w:r>
        <w:fldChar w:fldCharType="begin"/>
      </w:r>
      <w:r>
        <w:instrText xml:space="preserve"> ADDIN EN.CITE &lt;EndNote&gt;&lt;Cite&gt;&lt;Author&gt;Brown&lt;/Author&gt;&lt;Year&gt;1992&lt;/Year&gt;&lt;RecNum&gt;132&lt;/RecNum&gt;&lt;DisplayText&gt;[10]&lt;/DisplayText&gt;&lt;record&gt;&lt;rec-number&gt;132&lt;/rec-number&gt;&lt;foreign-keys&gt;&lt;key app="EN" db-id="p2aprr0w7p9e5je2xpqv0e5ra5w5sdead5tp" timestamp="1487017368"&gt;132&lt;/key&gt;&lt;/foreign-keys&gt;&lt;ref-type name="Journal Article"&gt;17&lt;/ref-type&gt;&lt;contributors&gt;&lt;authors&gt;&lt;author&gt;Brown, Peter F&lt;/author&gt;&lt;author&gt;Desouza, Peter V&lt;/author&gt;&lt;author&gt;Mercer, Robert L&lt;/author&gt;&lt;author&gt;Pietra, Vincent J Della&lt;/author&gt;&lt;author&gt;Lai, Jenifer C&lt;/author&gt;&lt;/authors&gt;&lt;/contributors&gt;&lt;titles&gt;&lt;title&gt;Class-based n-gram models of natural language&lt;/title&gt;&lt;secondary-title&gt;Computational linguistics&lt;/secondary-title&gt;&lt;/titles&gt;&lt;periodical&gt;&lt;full-title&gt;Computational linguistics&lt;/full-title&gt;&lt;/periodical&gt;&lt;pages&gt;467-479&lt;/pages&gt;&lt;volume&gt;18&lt;/volume&gt;&lt;number&gt;4&lt;/number&gt;&lt;dates&gt;&lt;year&gt;1992&lt;/year&gt;&lt;/dates&gt;&lt;isbn&gt;0891-2017&lt;/isbn&gt;&lt;urls&gt;&lt;/urls&gt;&lt;/record&gt;&lt;/Cite&gt;&lt;/EndNote&gt;</w:instrText>
      </w:r>
      <w:r>
        <w:fldChar w:fldCharType="separate"/>
      </w:r>
      <w:r>
        <w:rPr>
          <w:noProof/>
        </w:rPr>
        <w:t>[10]</w:t>
      </w:r>
      <w:r>
        <w:fldChar w:fldCharType="end"/>
      </w:r>
      <w:r>
        <w:t xml:space="preserve">, which has been widely applied in the area of natural language processing </w:t>
      </w:r>
      <w:r>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instrText xml:space="preserve"> ADDIN EN.CITE </w:instrText>
      </w:r>
      <w:r>
        <w:fldChar w:fldCharType="begin">
          <w:fldData xml:space="preserve">PEVuZE5vdGU+PENpdGU+PEF1dGhvcj5QYWs8L0F1dGhvcj48WWVhcj4yMDEwPC9ZZWFyPjxSZWNO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</w:fldData>
        </w:fldChar>
      </w:r>
      <w:r>
        <w:instrText xml:space="preserve"> ADDIN EN.CITE.DATA </w:instrText>
      </w:r>
      <w:r>
        <w:fldChar w:fldCharType="end"/>
      </w:r>
      <w:r>
        <w:fldChar w:fldCharType="separate"/>
      </w:r>
      <w:r>
        <w:rPr>
          <w:noProof/>
        </w:rPr>
        <w:t>[11-13]</w:t>
      </w:r>
      <w:r>
        <w:fldChar w:fldCharType="end"/>
      </w:r>
      <w:r>
        <w:t xml:space="preserve"> and bioinformatics </w:t>
      </w:r>
      <w:r>
        <w:fldChar w:fldCharType="begin"/>
      </w:r>
      <w:r>
        <w:instrText xml:space="preserve"> ADDIN EN.CITE &lt;EndNote&gt;&lt;Cite&gt;&lt;Author&gt;Tomović&lt;/Author&gt;&lt;Year&gt;2006&lt;/Year&gt;&lt;RecNum&gt;137&lt;/RecNum&gt;&lt;DisplayText&gt;[14, 15]&lt;/DisplayText&gt;&lt;record&gt;&lt;rec-number&gt;137&lt;/rec-number&gt;&lt;foreign-keys&gt;&lt;key app="EN" db-id="p2aprr0w7p9e5je2xpqv0e5ra5w5sdead5tp" timestamp="1487023266"&gt;137&lt;/key&gt;&lt;/foreign-keys&gt;&lt;ref-type name="Journal Article"&gt;17&lt;/ref-type&gt;&lt;contributors&gt;&lt;authors&gt;&lt;author&gt;Tomović, Andrija&lt;/author&gt;&lt;author&gt;Janičić, Predrag&lt;/author&gt;&lt;author&gt;Kešelj, Vlado&lt;/author&gt;&lt;/authors&gt;&lt;/contributors&gt;&lt;titles&gt;&lt;title&gt;n-Gram-based classification and unsupervised hierarchical clustering of genome sequences&lt;/title&gt;&lt;secondary-title&gt;Computer methods and programs in biomedicine&lt;/secondary-title&gt;&lt;/titles&gt;&lt;periodical&gt;&lt;full-title&gt;Computer methods and programs in biomedicine&lt;/full-title&gt;&lt;/periodical&gt;&lt;pages&gt;137-153&lt;/pages&gt;&lt;volume&gt;81&lt;/volume&gt;&lt;number&gt;2&lt;/number&gt;&lt;dates&gt;&lt;year&gt;2006&lt;/year&gt;&lt;/dates&gt;&lt;isbn&gt;0169-2607&lt;/isbn&gt;&lt;urls&gt;&lt;/urls&gt;&lt;/record&gt;&lt;/Cite&gt;&lt;Cite&gt;&lt;Author&gt;Wajid&lt;/Author&gt;&lt;Year&gt;2012&lt;/Year&gt;&lt;RecNum&gt;138&lt;/RecNum&gt;&lt;record&gt;&lt;rec-number&gt;138&lt;/rec-number&gt;&lt;foreign-keys&gt;&lt;key app="EN" db-id="p2aprr0w7p9e5je2xpqv0e5ra5w5sdead5tp" timestamp="1487029022"&gt;138&lt;/key&gt;&lt;/foreign-keys&gt;&lt;ref-type name="Journal Article"&gt;17&lt;/ref-type&gt;&lt;contributors&gt;&lt;authors&gt;&lt;author&gt;Wajid, Bilal&lt;/author&gt;&lt;author&gt;Serpedin, Erchin&lt;/author&gt;&lt;/authors&gt;&lt;/contributors&gt;&lt;titles&gt;&lt;title&gt;Review of general algorithmic features for genome assemblers for next generation sequencers&lt;/title&gt;&lt;secondary-title&gt;Genomics, proteomics &amp;amp; bioinformatics&lt;/secondary-title&gt;&lt;/titles&gt;&lt;periodical&gt;&lt;full-title&gt;Genomics, proteomics &amp;amp; bioinformatics&lt;/full-title&gt;&lt;/periodical&gt;&lt;pages&gt;58-73&lt;/pages&gt;&lt;volume&gt;10&lt;/volume&gt;&lt;number&gt;2&lt;/number&gt;&lt;dates&gt;&lt;year&gt;2012&lt;/year&gt;&lt;/dates&gt;&lt;isbn&gt;1672-0229&lt;/isbn&gt;&lt;urls&gt;&lt;/urls&gt;&lt;/record&gt;&lt;/Cite&gt;&lt;/EndNote&gt;</w:instrText>
      </w:r>
      <w:r>
        <w:fldChar w:fldCharType="separate"/>
      </w:r>
      <w:r>
        <w:rPr>
          <w:noProof/>
        </w:rPr>
        <w:t>[14, 15]</w:t>
      </w:r>
      <w:r>
        <w:fldChar w:fldCharType="end"/>
      </w:r>
      <w:r>
        <w:t>. The n of n-gram can be any positive integers, where we generate unigrams if we choose n to be one, and bigrams if we choose n to be two. Longer n-grams are able to encode more context information. Since the majority of conditions on death certificates follow sequential order, we can construct n-grams as features from death certificates.</w:t>
      </w:r>
    </w:p>
    <w:p w:rsidR="001D0236" w:rsidRDefault="001D0236" w:rsidP="001D0236">
      <w:pPr>
        <w:pStyle w:val="BodyText"/>
      </w:pPr>
      <w:r>
        <w:rPr>
          <w:rFonts w:hint="eastAsia"/>
        </w:rPr>
        <w:t xml:space="preserve">The exact process of </w:t>
      </w:r>
      <w:r>
        <w:t>constructing n-gram features consists of two steps, selecting n-grams and vectorization. First we process all samples in our data, and generate a dictionary of n grams generated from data. We select the top K frequent n-grams as features and then represent the data by a M</w:t>
      </w:r>
      <m:oMath>
        <m:r>
          <m:rPr>
            <m:sty m:val="p"/>
          </m:rPr>
          <w:rPr>
            <w:rFonts w:ascii="Cambria Math" w:hAnsi="Cambria Math"/>
          </w:rPr>
          <m:t>×</m:t>
        </m:r>
      </m:oMath>
      <w:r>
        <w:t xml:space="preserve">K </w:t>
      </w:r>
      <w:r>
        <w:rPr>
          <w:rFonts w:hint="eastAsia"/>
        </w:rPr>
        <w:t>matrix, where M is the number of samples</w:t>
      </w:r>
      <w:r>
        <w:t xml:space="preserve">. Each row of the </w:t>
      </w:r>
      <w:r>
        <w:t xml:space="preserve">matrix denotes a sample death certificate characterized by the counts of chosen K n-grams. For our data, we prepare three sets of features. We construct the first set of features with all unigrams, the second set with top 5,000 bigrams, and the third set using the top 10,000 frequent unigrams and bigrams. After constructing the features, we will feed them into k nearest neighbors </w:t>
      </w:r>
      <w:r>
        <w:fldChar w:fldCharType="begin"/>
      </w:r>
      <w:r>
        <w:instrText xml:space="preserve"> ADDIN EN.CITE &lt;EndNote&gt;&lt;Cite&gt;&lt;Author&gt;Keller&lt;/Author&gt;&lt;Year&gt;1985&lt;/Year&gt;&lt;RecNum&gt;142&lt;/RecNum&gt;&lt;DisplayText&gt;[16]&lt;/DisplayText&gt;&lt;record&gt;&lt;rec-number&gt;142&lt;/rec-number&gt;&lt;foreign-keys&gt;&lt;key app="EN" db-id="p2aprr0w7p9e5je2xpqv0e5ra5w5sdead5tp" timestamp="1487034001"&gt;142&lt;/key&gt;&lt;/foreign-keys&gt;&lt;ref-type name="Journal Article"&gt;17&lt;/ref-type&gt;&lt;contributors&gt;&lt;authors&gt;&lt;author&gt;Keller, James M&lt;/author&gt;&lt;author&gt;Gray, Michael R&lt;/author&gt;&lt;author&gt;Givens, James A&lt;/author&gt;&lt;/authors&gt;&lt;/contributors&gt;&lt;titles&gt;&lt;title&gt;A fuzzy k-nearest neighbor algorithm&lt;/title&gt;&lt;secondary-title&gt;IEEE transactions on systems, man, and cybernetics&lt;/secondary-title&gt;&lt;/titles&gt;&lt;periodical&gt;&lt;full-title&gt;IEEE Transactions on Systems, Man, and Cybernetics&lt;/full-title&gt;&lt;/periodical&gt;&lt;pages&gt;580-585&lt;/pages&gt;&lt;number&gt;4&lt;/number&gt;&lt;dates&gt;&lt;year&gt;1985&lt;/year&gt;&lt;/dates&gt;&lt;isbn&gt;0018-9472&lt;/isbn&gt;&lt;urls&gt;&lt;/urls&gt;&lt;/record&gt;&lt;/Cite&gt;&lt;/EndNote&gt;</w:instrText>
      </w:r>
      <w:r>
        <w:fldChar w:fldCharType="separate"/>
      </w:r>
      <w:r>
        <w:rPr>
          <w:noProof/>
        </w:rPr>
        <w:t>[16]</w:t>
      </w:r>
      <w:r>
        <w:fldChar w:fldCharType="end"/>
      </w:r>
      <w:r>
        <w:t xml:space="preserve"> and random forests </w:t>
      </w:r>
      <w:r>
        <w:fldChar w:fldCharType="begin"/>
      </w:r>
      <w:r>
        <w:instrText xml:space="preserve"> ADDIN EN.CITE &lt;EndNote&gt;&lt;Cite&gt;&lt;Author&gt;Liaw&lt;/Author&gt;&lt;Year&gt;2002&lt;/Year&gt;&lt;RecNum&gt;141&lt;/RecNum&gt;&lt;DisplayText&gt;[17]&lt;/DisplayText&gt;&lt;record&gt;&lt;rec-number&gt;141&lt;/rec-number&gt;&lt;foreign-keys&gt;&lt;key app="EN" db-id="p2aprr0w7p9e5je2xpqv0e5ra5w5sdead5tp" timestamp="1487033940"&gt;141&lt;/key&gt;&lt;/foreign-keys&gt;&lt;ref-type name="Journal Article"&gt;17&lt;/ref-type&gt;&lt;contributors&gt;&lt;authors&gt;&lt;author&gt;Liaw, Andy&lt;/author&gt;&lt;author&gt;Wiener, Matthew&lt;/author&gt;&lt;/authors&gt;&lt;/contributors&gt;&lt;titles&gt;&lt;title&gt;Classification and regression by randomForest&lt;/title&gt;&lt;secondary-title&gt;R news&lt;/secondary-title&gt;&lt;/titles&gt;&lt;periodical&gt;&lt;full-title&gt;R news&lt;/full-title&gt;&lt;/periodical&gt;&lt;pages&gt;18-22&lt;/pages&gt;&lt;volume&gt;2&lt;/volume&gt;&lt;number&gt;3&lt;/number&gt;&lt;dates&gt;&lt;year&gt;2002&lt;/year&gt;&lt;/dates&gt;&lt;urls&gt;&lt;/urls&gt;&lt;/record&gt;&lt;/Cite&gt;&lt;/EndNote&gt;</w:instrText>
      </w:r>
      <w:r>
        <w:fldChar w:fldCharType="separate"/>
      </w:r>
      <w:r>
        <w:rPr>
          <w:noProof/>
        </w:rPr>
        <w:t>[17]</w:t>
      </w:r>
      <w:r>
        <w:fldChar w:fldCharType="end"/>
      </w:r>
      <w:r>
        <w:t>.</w:t>
      </w:r>
    </w:p>
    <w:p w:rsidR="0078326C" w:rsidRPr="00061AFE" w:rsidRDefault="0078326C" w:rsidP="0078326C">
      <w:pPr>
        <w:pStyle w:val="BodyText"/>
        <w:numPr>
          <w:ilvl w:val="0"/>
          <w:numId w:val="26"/>
        </w:numPr>
      </w:pPr>
      <w:r>
        <w:t xml:space="preserve">Discuss scalability issue and why we need to run on </w:t>
      </w:r>
      <w:proofErr w:type="spellStart"/>
      <w:r>
        <w:t>hadoop</w:t>
      </w:r>
      <w:proofErr w:type="spellEnd"/>
    </w:p>
    <w:p w:rsidR="00070A1B" w:rsidRDefault="00070A1B" w:rsidP="001D0236">
      <w:pPr>
        <w:pStyle w:val="Heading2"/>
        <w:keepLines/>
        <w:autoSpaceDE/>
        <w:autoSpaceDN/>
      </w:pPr>
      <w:r>
        <w:t>Deep Recurrent Neural Networks</w:t>
      </w:r>
    </w:p>
    <w:p w:rsidR="00F71126" w:rsidRDefault="00F71126" w:rsidP="00F71126">
      <w:pPr>
        <w:pStyle w:val="BodyText"/>
      </w:pPr>
      <w:r w:rsidRPr="00E974F3">
        <w:t xml:space="preserve">Deep learning </w:t>
      </w:r>
      <w:r>
        <w:t xml:space="preserve">is an emerging analytics technology that is now being deployed in a wide range of domains including Biomedical areas </w:t>
      </w:r>
      <w:r>
        <w:fldChar w:fldCharType="begin">
          <w:fldData xml:space="preserve">PEVuZE5vdGU+PENpdGU+PEF1dGhvcj5QYXJrPC9BdXRob3I+PFllYXI+MjAxNTwvWWVhcj48UmVj
TnVtPjg8L1JlY051bT48RGlzcGxheVRleHQ+WzE4LTIwXTwvRGlzcGxheVRleHQ+PHJlY29yZD48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instrText xml:space="preserve"> ADDIN EN.CITE </w:instrText>
      </w:r>
      <w:r>
        <w:fldChar w:fldCharType="begin">
          <w:fldData xml:space="preserve">PEVuZE5vdGU+PENpdGU+PEF1dGhvcj5QYXJrPC9BdXRob3I+PFllYXI+MjAxNTwvWWVhcj48UmVj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=
</w:fldData>
        </w:fldChar>
      </w:r>
      <w:r>
        <w:instrText xml:space="preserve"> ADDIN EN.CITE.DATA </w:instrText>
      </w:r>
      <w:r>
        <w:fldChar w:fldCharType="end"/>
      </w:r>
      <w:r>
        <w:fldChar w:fldCharType="separate"/>
      </w:r>
      <w:r>
        <w:rPr>
          <w:noProof/>
        </w:rPr>
        <w:t>[18-20]</w:t>
      </w:r>
      <w:r>
        <w:fldChar w:fldCharType="end"/>
      </w:r>
      <w:r>
        <w:t xml:space="preserve"> due </w:t>
      </w:r>
      <w:r w:rsidRPr="00E974F3">
        <w:t>its success in improving the previously recorded state-of-the-art performance measures</w:t>
      </w:r>
      <w:r>
        <w:t xml:space="preserve">. Deep learn is now becoming an indispensable part of any wining model in today’s complex computational challenges. Recurrent neural networks, and long short-term memory networks </w:t>
      </w:r>
      <w:r>
        <w:fldChar w:fldCharType="begin"/>
      </w:r>
      <w:r>
        <w:instrText xml:space="preserve"> ADDIN EN.CITE &lt;EndNote&gt;&lt;Cite&gt;&lt;Author&gt;Hochreiter&lt;/Author&gt;&lt;Year&gt;1997&lt;/Year&gt;&lt;RecNum&gt;14&lt;/RecNum&gt;&lt;DisplayText&gt;[21]&lt;/DisplayText&gt;&lt;record&gt;&lt;rec-number&gt;14&lt;/rec-number&gt;&lt;foreign-keys&gt;&lt;key app="EN" db-id="50dw0529c5affuex222psr0cdp522000ea50" timestamp="1487207001"&gt;14&lt;/key&gt;&lt;/foreign-keys&gt;&lt;ref-type name="Journal Article"&gt;17&lt;/ref-type&gt;&lt;contributors&gt;&lt;authors&gt;&lt;author&gt;Hochreiter,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computation&lt;/full-title&gt;&lt;/periodical&gt;&lt;pages&gt;1735-1780&lt;/pages&gt;&lt;volume&gt;9&lt;/volume&gt;&lt;number&gt;8&lt;/number&gt;&lt;dates&gt;&lt;year&gt;1997&lt;/year&gt;&lt;/dates&gt;&lt;urls&gt;&lt;/urls&gt;&lt;/record&gt;&lt;/Cite&gt;&lt;/EndNote&gt;</w:instrText>
      </w:r>
      <w:r>
        <w:fldChar w:fldCharType="separate"/>
      </w:r>
      <w:r>
        <w:rPr>
          <w:noProof/>
        </w:rPr>
        <w:t>[21]</w:t>
      </w:r>
      <w:r>
        <w:fldChar w:fldCharType="end"/>
      </w:r>
      <w:r>
        <w:t xml:space="preserve">, in particular, are an important class of deep architectures that are able to capture the temporal dynamics sequential data and as such, they fit the task of learning the time ordered chain of morbidity events that eventually lead to death. These models have recently got a significant attention from the researchers due to more powerful hardware, such as graphics processing units (GPUs), due to their massively parallel architecture that makes learning on large sequential datasets (such as NCHS multiple-cause mortality data) feasible. </w:t>
      </w:r>
      <w:r>
        <w:fldChar w:fldCharType="begin"/>
      </w:r>
      <w:r>
        <w:instrText xml:space="preserve"> REF _Ref474952981 \h </w:instrText>
      </w:r>
      <w:r>
        <w:fldChar w:fldCharType="separate"/>
      </w:r>
      <w:r>
        <w:t xml:space="preserve">Figure </w:t>
      </w:r>
      <w:r>
        <w:rPr>
          <w:noProof/>
        </w:rPr>
        <w:t>1</w:t>
      </w:r>
      <w:r>
        <w:fldChar w:fldCharType="end"/>
      </w:r>
      <w:r>
        <w:t xml:space="preserve"> shows the internal structure of an LSTM block.</w:t>
      </w:r>
    </w:p>
    <w:p w:rsidR="00070A1B" w:rsidRPr="00070A1B" w:rsidRDefault="00070A1B" w:rsidP="00070A1B"/>
    <w:p w:rsidR="001D0236" w:rsidRPr="005B520E" w:rsidRDefault="00070A1B" w:rsidP="001D0236">
      <w:pPr>
        <w:pStyle w:val="Heading2"/>
        <w:keepLines/>
        <w:autoSpaceDE/>
        <w:autoSpaceDN/>
      </w:pPr>
      <w:proofErr w:type="spellStart"/>
      <w:r>
        <w:t>D</w:t>
      </w:r>
      <w:r w:rsidR="001D0236">
        <w:t>eepDeath</w:t>
      </w:r>
      <w:proofErr w:type="spellEnd"/>
    </w:p>
    <w:p w:rsidR="00C2692F" w:rsidRDefault="00C2692F" w:rsidP="001D0236">
      <w:pPr>
        <w:pStyle w:val="BodyText"/>
      </w:pPr>
    </w:p>
    <w:p w:rsidR="00C2692F" w:rsidRDefault="001D0236" w:rsidP="001D0236">
      <w:pPr>
        <w:pStyle w:val="Heading1"/>
      </w:pPr>
      <w:r>
        <w:t>Results</w:t>
      </w:r>
    </w:p>
    <w:p w:rsidR="001D0236" w:rsidRDefault="001D0236" w:rsidP="001D0236">
      <w:pPr>
        <w:pStyle w:val="BodyText"/>
        <w:numPr>
          <w:ilvl w:val="0"/>
          <w:numId w:val="24"/>
        </w:numPr>
      </w:pPr>
      <w:r>
        <w:t xml:space="preserve">Bigrams capture some </w:t>
      </w:r>
      <w:proofErr w:type="spellStart"/>
      <w:r>
        <w:t>termporal</w:t>
      </w:r>
      <w:proofErr w:type="spellEnd"/>
      <w:r>
        <w:t xml:space="preserve"> information by comparing unigrams to bigrams.</w:t>
      </w:r>
    </w:p>
    <w:p w:rsidR="008F3F95" w:rsidRPr="001738EB" w:rsidRDefault="008F3F95" w:rsidP="008F3F95">
      <w:pPr>
        <w:jc w:val="both"/>
      </w:pPr>
      <w:r w:rsidRPr="008F3F95">
        <w:t xml:space="preserve">We represent </w:t>
      </w:r>
      <w:r w:rsidRPr="008F3F95">
        <w:rPr>
          <w:color w:val="FF0000"/>
        </w:rPr>
        <w:t xml:space="preserve">XXX of  YYY in </w:t>
      </w:r>
      <w:r w:rsidRPr="008F3F95">
        <w:t>a two-dimensional space</w:t>
      </w:r>
      <w:r w:rsidRPr="008F3F95">
        <w:rPr>
          <w:color w:val="FF0000"/>
        </w:rPr>
        <w:t xml:space="preserve"> </w:t>
      </w:r>
      <w:r w:rsidRPr="008F3F95">
        <w:t xml:space="preserve">by t-SNE </w:t>
      </w:r>
      <w:r w:rsidRPr="008F3F95">
        <w:fldChar w:fldCharType="begin"/>
      </w:r>
      <w:r w:rsidRPr="008F3F95">
        <w:instrText xml:space="preserve"> ADDIN EN.CITE &lt;EndNote&gt;&lt;Cite&gt;&lt;Author&gt;Maaten&lt;/Author&gt;&lt;Year&gt;2008&lt;/Year&gt;&lt;RecNum&gt;157&lt;/RecNum&gt;&lt;DisplayText&gt;[28]&lt;/DisplayText&gt;&lt;record&gt;&lt;rec-number&gt;157&lt;/rec-number&gt;&lt;foreign-keys&gt;&lt;key app="EN" db-id="p2aprr0w7p9e5je2xpqv0e5ra5w5sdead5tp" timestamp="1487349154"&gt;157&lt;/key&gt;&lt;/foreign-keys&gt;&lt;ref-type name="Journal Article"&gt;17&lt;/ref-type&gt;&lt;contributors&gt;&lt;authors&gt;&lt;author&gt;Maaten, Laurens van der&lt;/author&gt;&lt;author&gt;Hinton, Geoffrey&lt;/author&gt;&lt;/authors&gt;&lt;/contributors&gt;&lt;titles&gt;&lt;title&gt;Visualizing data using t-SNE&lt;/title&gt;&lt;secondary-title&gt;Journal of Machine Learning Research&lt;/secondary-title&gt;&lt;/titles&gt;&lt;periodical&gt;&lt;full-title&gt;Journal of Machine Learning Research&lt;/full-title&gt;&lt;/periodical&gt;&lt;pages&gt;2579-2605&lt;/pages&gt;&lt;volume&gt;9&lt;/volume&gt;&lt;number&gt;Nov&lt;/number&gt;&lt;dates&gt;&lt;year&gt;2008&lt;/year&gt;&lt;/dates&gt;&lt;urls&gt;&lt;/urls&gt;&lt;/record&gt;&lt;/Cite&gt;&lt;/EndNote&gt;</w:instrText>
      </w:r>
      <w:r w:rsidRPr="008F3F95">
        <w:fldChar w:fldCharType="separate"/>
      </w:r>
      <w:r w:rsidRPr="008F3F95">
        <w:rPr>
          <w:noProof/>
        </w:rPr>
        <w:t>[28]</w:t>
      </w:r>
      <w:r w:rsidRPr="008F3F95">
        <w:fldChar w:fldCharType="end"/>
      </w:r>
      <w:r w:rsidRPr="008F3F95">
        <w:t>, as shown in figure</w:t>
      </w:r>
      <w:r w:rsidRPr="008F3F95">
        <w:rPr>
          <w:color w:val="FF0000"/>
        </w:rPr>
        <w:t xml:space="preserve"> X</w:t>
      </w:r>
      <w:r w:rsidRPr="008F3F95">
        <w:t xml:space="preserve">. We divide the samples into two groups based on whether the underlying cause belong to infectious and parasitic diseases (ICD-10 code starting with “A” or “B”) or not. We believe that the pathologies and disease progression patterns of infectious and parasitic </w:t>
      </w:r>
      <w:r w:rsidRPr="008F3F95">
        <w:lastRenderedPageBreak/>
        <w:t xml:space="preserve">diseases are significantly different from other diseases. From figure </w:t>
      </w:r>
      <w:r w:rsidRPr="008F3F95">
        <w:rPr>
          <w:color w:val="FF0000"/>
        </w:rPr>
        <w:t xml:space="preserve">X, </w:t>
      </w:r>
      <w:r w:rsidRPr="008F3F95">
        <w:t>we</w:t>
      </w:r>
      <w:r w:rsidRPr="008F3F95">
        <w:rPr>
          <w:color w:val="FF0000"/>
        </w:rPr>
        <w:t xml:space="preserve"> </w:t>
      </w:r>
      <w:r w:rsidRPr="008F3F95">
        <w:t>observe that the dots representing infectious and parasitic diseases primarily form unique structures on the right of the figure, which suggests that our deep learning model have the potential to distinguish samples with clinically interpretable meanings.</w:t>
      </w:r>
    </w:p>
    <w:p w:rsidR="001D0236" w:rsidRPr="001738EB" w:rsidRDefault="001D0236" w:rsidP="001D0236"/>
    <w:p w:rsidR="004B00EA" w:rsidRDefault="004B00EA" w:rsidP="00A150E3">
      <w:pPr>
        <w:pStyle w:val="tablehead"/>
        <w:tabs>
          <w:tab w:val="num" w:pos="1080"/>
        </w:tabs>
      </w:pPr>
      <w:bookmarkStart w:id="4" w:name="_GoBack"/>
      <w:bookmarkEnd w:id="4"/>
      <w:r>
        <w:t xml:space="preserve">Table </w:t>
      </w:r>
      <w:r>
        <w:fldChar w:fldCharType="begin"/>
      </w:r>
      <w:r>
        <w:instrText xml:space="preserve"> SEQ Table \* ARABIC </w:instrText>
      </w:r>
      <w:r>
        <w:fldChar w:fldCharType="separate"/>
      </w:r>
      <w:r>
        <w:t>1</w:t>
      </w:r>
      <w:r>
        <w:fldChar w:fldCharType="end"/>
      </w:r>
      <w:r>
        <w:t xml:space="preserve">: </w:t>
      </w:r>
      <w:r w:rsidRPr="00C909C1">
        <w:t xml:space="preserve">Performance </w:t>
      </w:r>
      <w:proofErr w:type="spellStart"/>
      <w:r w:rsidRPr="00C909C1">
        <w:t>comparision</w:t>
      </w:r>
      <w:proofErr w:type="spellEnd"/>
      <w:r w:rsidRPr="00C909C1">
        <w:t xml:space="preserve"> between baselines and the </w:t>
      </w:r>
      <w:proofErr w:type="spellStart"/>
      <w:r w:rsidRPr="00C909C1">
        <w:t>DeepDeath</w:t>
      </w:r>
      <w:proofErr w:type="spellEnd"/>
    </w:p>
    <w:tbl>
      <w:tblPr>
        <w:tblStyle w:val="TableGrid"/>
        <w:tblW w:w="0" w:type="auto"/>
        <w:tblLook w:val="04A0" w:firstRow="1" w:lastRow="0" w:firstColumn="1" w:lastColumn="0" w:noHBand="0" w:noVBand="1"/>
      </w:tblPr>
      <w:tblGrid>
        <w:gridCol w:w="545"/>
        <w:gridCol w:w="1061"/>
        <w:gridCol w:w="977"/>
        <w:gridCol w:w="1331"/>
        <w:gridCol w:w="972"/>
      </w:tblGrid>
      <w:tr w:rsidR="00A94354" w:rsidTr="004B00EA">
        <w:tc>
          <w:tcPr>
            <w:tcW w:w="545" w:type="dxa"/>
            <w:vMerge w:val="restart"/>
          </w:tcPr>
          <w:p w:rsidR="00A94354" w:rsidRDefault="00A94354" w:rsidP="00A54191">
            <w:pPr>
              <w:pStyle w:val="tablecolhead"/>
            </w:pPr>
          </w:p>
          <w:p w:rsidR="00A94354" w:rsidRPr="006E4421" w:rsidRDefault="00A94354" w:rsidP="00A54191">
            <w:pPr>
              <w:pStyle w:val="tablecolhead"/>
            </w:pPr>
          </w:p>
        </w:tc>
        <w:tc>
          <w:tcPr>
            <w:tcW w:w="3369" w:type="dxa"/>
            <w:gridSpan w:val="3"/>
            <w:vAlign w:val="center"/>
          </w:tcPr>
          <w:p w:rsidR="00A94354" w:rsidRPr="006E4421" w:rsidRDefault="00A94354" w:rsidP="00A54191">
            <w:pPr>
              <w:pStyle w:val="tablecolhead"/>
            </w:pPr>
            <w:r w:rsidRPr="006E4421">
              <w:t>Random Forest on Hadoop</w:t>
            </w:r>
          </w:p>
        </w:tc>
        <w:tc>
          <w:tcPr>
            <w:tcW w:w="972" w:type="dxa"/>
            <w:vMerge w:val="restart"/>
          </w:tcPr>
          <w:p w:rsidR="00A94354" w:rsidRDefault="00A94354" w:rsidP="00A54191">
            <w:pPr>
              <w:pStyle w:val="tablecolhead"/>
            </w:pPr>
          </w:p>
          <w:p w:rsidR="00A94354" w:rsidRPr="006E4421" w:rsidRDefault="00A94354" w:rsidP="00A54191">
            <w:pPr>
              <w:pStyle w:val="tablecolhead"/>
            </w:pPr>
            <w:proofErr w:type="spellStart"/>
            <w:r w:rsidRPr="006E4421">
              <w:t>DeepDeath</w:t>
            </w:r>
            <w:proofErr w:type="spellEnd"/>
          </w:p>
        </w:tc>
      </w:tr>
      <w:tr w:rsidR="00A94354" w:rsidTr="004B00EA">
        <w:tc>
          <w:tcPr>
            <w:tcW w:w="545" w:type="dxa"/>
            <w:vMerge/>
          </w:tcPr>
          <w:p w:rsidR="00A94354" w:rsidRDefault="00A94354" w:rsidP="006E4421">
            <w:pPr>
              <w:pStyle w:val="tablecolsubhead"/>
            </w:pPr>
          </w:p>
        </w:tc>
        <w:tc>
          <w:tcPr>
            <w:tcW w:w="1061" w:type="dxa"/>
          </w:tcPr>
          <w:p w:rsidR="00A94354" w:rsidRDefault="00A94354" w:rsidP="006E4421">
            <w:pPr>
              <w:pStyle w:val="tablecolsubhead"/>
            </w:pPr>
            <w:proofErr w:type="spellStart"/>
            <w:r>
              <w:t>UniGram</w:t>
            </w:r>
            <w:proofErr w:type="spellEnd"/>
          </w:p>
          <w:p w:rsidR="00A94354" w:rsidRDefault="00A94354" w:rsidP="006E4421">
            <w:pPr>
              <w:pStyle w:val="tablecolsubhead"/>
            </w:pPr>
            <w:r>
              <w:t>(5000)</w:t>
            </w:r>
          </w:p>
        </w:tc>
        <w:tc>
          <w:tcPr>
            <w:tcW w:w="977" w:type="dxa"/>
          </w:tcPr>
          <w:p w:rsidR="00A94354" w:rsidRDefault="00A94354" w:rsidP="006E4421">
            <w:pPr>
              <w:pStyle w:val="tablecolsubhead"/>
            </w:pPr>
            <w:proofErr w:type="spellStart"/>
            <w:r>
              <w:t>Bi</w:t>
            </w:r>
            <w:r>
              <w:t>Gram</w:t>
            </w:r>
            <w:proofErr w:type="spellEnd"/>
          </w:p>
          <w:p w:rsidR="00A94354" w:rsidRDefault="00A94354" w:rsidP="006E4421">
            <w:pPr>
              <w:pStyle w:val="tablecolsubhead"/>
            </w:pPr>
            <w:r>
              <w:t>(</w:t>
            </w:r>
            <w:r>
              <w:t>5000</w:t>
            </w:r>
            <w:r>
              <w:t>)</w:t>
            </w:r>
          </w:p>
        </w:tc>
        <w:tc>
          <w:tcPr>
            <w:tcW w:w="1331" w:type="dxa"/>
          </w:tcPr>
          <w:p w:rsidR="00A94354" w:rsidRDefault="00A94354" w:rsidP="006E4421">
            <w:pPr>
              <w:pStyle w:val="tablecolsubhead"/>
            </w:pPr>
            <w:proofErr w:type="spellStart"/>
            <w:r>
              <w:t>Uni+</w:t>
            </w:r>
            <w:r>
              <w:t>BiGram</w:t>
            </w:r>
            <w:proofErr w:type="spellEnd"/>
          </w:p>
          <w:p w:rsidR="00A94354" w:rsidRDefault="00A94354" w:rsidP="006E4421">
            <w:pPr>
              <w:pStyle w:val="tablecolsubhead"/>
            </w:pPr>
            <w:r>
              <w:t>(1</w:t>
            </w:r>
            <w:r>
              <w:t>000</w:t>
            </w:r>
            <w:r>
              <w:t>0</w:t>
            </w:r>
          </w:p>
        </w:tc>
        <w:tc>
          <w:tcPr>
            <w:tcW w:w="972" w:type="dxa"/>
            <w:vMerge/>
          </w:tcPr>
          <w:p w:rsidR="00A94354" w:rsidRDefault="00A94354" w:rsidP="006E4421"/>
        </w:tc>
      </w:tr>
      <w:tr w:rsidR="006E4421" w:rsidTr="004B00EA">
        <w:tc>
          <w:tcPr>
            <w:tcW w:w="545" w:type="dxa"/>
          </w:tcPr>
          <w:p w:rsidR="006E4421" w:rsidRDefault="00927FF9" w:rsidP="00A150E3">
            <w:pPr>
              <w:pStyle w:val="tablecolhead"/>
            </w:pPr>
            <w:r>
              <w:t>SN</w:t>
            </w:r>
          </w:p>
        </w:tc>
        <w:tc>
          <w:tcPr>
            <w:tcW w:w="1061" w:type="dxa"/>
          </w:tcPr>
          <w:p w:rsidR="006E4421" w:rsidRDefault="00A150E3" w:rsidP="00A150E3">
            <w:pPr>
              <w:jc w:val="center"/>
            </w:pPr>
            <w:r>
              <w:t>31.92%</w:t>
            </w:r>
          </w:p>
        </w:tc>
        <w:tc>
          <w:tcPr>
            <w:tcW w:w="977" w:type="dxa"/>
          </w:tcPr>
          <w:p w:rsidR="006E4421" w:rsidRDefault="00A150E3" w:rsidP="00A150E3">
            <w:pPr>
              <w:jc w:val="center"/>
            </w:pPr>
            <w:r>
              <w:t>22.11%</w:t>
            </w:r>
          </w:p>
        </w:tc>
        <w:tc>
          <w:tcPr>
            <w:tcW w:w="1331" w:type="dxa"/>
          </w:tcPr>
          <w:p w:rsidR="006E4421" w:rsidRDefault="00EC0C6A" w:rsidP="00A150E3">
            <w:pPr>
              <w:jc w:val="center"/>
            </w:pPr>
            <w:r>
              <w:t>34.48%</w:t>
            </w:r>
          </w:p>
        </w:tc>
        <w:tc>
          <w:tcPr>
            <w:tcW w:w="972" w:type="dxa"/>
          </w:tcPr>
          <w:p w:rsidR="006E4421" w:rsidRDefault="00EC0C6A" w:rsidP="00A150E3">
            <w:pPr>
              <w:jc w:val="center"/>
            </w:pPr>
            <w:r>
              <w:t>36.96%</w:t>
            </w:r>
          </w:p>
        </w:tc>
      </w:tr>
    </w:tbl>
    <w:p w:rsidR="001D0236" w:rsidRDefault="008F3F95" w:rsidP="001D0236">
      <w:r w:rsidRPr="001D0236">
        <w:rPr>
          <w:smallCaps/>
          <w:noProof/>
        </w:rPr>
        <mc:AlternateContent>
          <mc:Choice Requires="wps">
            <w:drawing>
              <wp:anchor distT="0" distB="0" distL="114300" distR="114300" simplePos="0" relativeHeight="251660800" behindDoc="1" locked="0" layoutInCell="1" allowOverlap="1" wp14:anchorId="2F34E160" wp14:editId="1AB6EA0E">
                <wp:simplePos x="0" y="0"/>
                <wp:positionH relativeFrom="margin">
                  <wp:align>center</wp:align>
                </wp:positionH>
                <wp:positionV relativeFrom="paragraph">
                  <wp:posOffset>4692</wp:posOffset>
                </wp:positionV>
                <wp:extent cx="4196080" cy="3267710"/>
                <wp:effectExtent l="0" t="0" r="13970" b="27940"/>
                <wp:wrapTight wrapText="bothSides">
                  <wp:wrapPolygon edited="0">
                    <wp:start x="0" y="0"/>
                    <wp:lineTo x="0" y="21659"/>
                    <wp:lineTo x="21574" y="21659"/>
                    <wp:lineTo x="21574"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6080" cy="3267710"/>
                        </a:xfrm>
                        <a:prstGeom prst="rect">
                          <a:avLst/>
                        </a:prstGeom>
                        <a:solidFill>
                          <a:srgbClr val="FFFFFF"/>
                        </a:solidFill>
                        <a:ln w="9525">
                          <a:solidFill>
                            <a:srgbClr val="000000"/>
                          </a:solidFill>
                          <a:miter lim="800000"/>
                          <a:headEnd/>
                          <a:tailEnd/>
                        </a:ln>
                      </wps:spPr>
                      <wps:txbx>
                        <w:txbxContent>
                          <w:p w:rsidR="001D0236" w:rsidRDefault="001D0236" w:rsidP="001D0236">
                            <w:pPr>
                              <w:pStyle w:val="figurecaption"/>
                            </w:pPr>
                            <w:bookmarkStart w:id="5" w:name="_Ref474952977"/>
                            <w:r>
                              <w:t xml:space="preserve">Figure </w:t>
                            </w:r>
                            <w:r>
                              <w:fldChar w:fldCharType="begin"/>
                            </w:r>
                            <w:r>
                              <w:instrText xml:space="preserve"> SEQ Figure \* ARABIC </w:instrText>
                            </w:r>
                            <w:r>
                              <w:fldChar w:fldCharType="separate"/>
                            </w:r>
                            <w:r>
                              <w:t>3</w:t>
                            </w:r>
                            <w:r>
                              <w:fldChar w:fldCharType="end"/>
                            </w:r>
                            <w:bookmarkEnd w:id="5"/>
                            <w:r w:rsidRPr="00F73F08">
                              <w:t>: The block diagram of DeepDeath</w:t>
                            </w:r>
                          </w:p>
                          <w:p w:rsidR="001D0236" w:rsidRDefault="001D0236" w:rsidP="000F29FD">
                            <w:pPr>
                              <w:pStyle w:val="figurecaption"/>
                              <w:numPr>
                                <w:ilvl w:val="0"/>
                                <w:numId w:val="0"/>
                              </w:numPr>
                              <w:jc w:val="left"/>
                            </w:pPr>
                            <w:r w:rsidRPr="00DE7350">
                              <w:drawing>
                                <wp:inline distT="0" distB="0" distL="0" distR="0" wp14:anchorId="10C8A4FC" wp14:editId="7C6E198E">
                                  <wp:extent cx="4101153" cy="288346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1153" cy="28834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34E160" id="_x0000_s1028" type="#_x0000_t202" style="position:absolute;margin-left:0;margin-top:.35pt;width:330.4pt;height:257.3pt;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">
                <v:textbox>
                  <w:txbxContent>
                    <w:p w:rsidR="001D0236" w:rsidRDefault="001D0236" w:rsidP="001D0236">
                      <w:pPr>
                        <w:pStyle w:val="figurecaption"/>
                      </w:pPr>
                      <w:bookmarkStart w:id="6" w:name="_Ref474952977"/>
                      <w:r>
                        <w:t xml:space="preserve">Figure </w:t>
                      </w:r>
                      <w:r>
                        <w:fldChar w:fldCharType="begin"/>
                      </w:r>
                      <w:r>
                        <w:instrText xml:space="preserve"> SEQ Figure \* ARABIC </w:instrText>
                      </w:r>
                      <w:r>
                        <w:fldChar w:fldCharType="separate"/>
                      </w:r>
                      <w:r>
                        <w:t>3</w:t>
                      </w:r>
                      <w:r>
                        <w:fldChar w:fldCharType="end"/>
                      </w:r>
                      <w:bookmarkEnd w:id="6"/>
                      <w:r w:rsidRPr="00F73F08">
                        <w:t>: The block diagram of DeepDeath</w:t>
                      </w:r>
                    </w:p>
                    <w:p w:rsidR="001D0236" w:rsidRDefault="001D0236" w:rsidP="000F29FD">
                      <w:pPr>
                        <w:pStyle w:val="figurecaption"/>
                        <w:numPr>
                          <w:ilvl w:val="0"/>
                          <w:numId w:val="0"/>
                        </w:numPr>
                        <w:jc w:val="left"/>
                      </w:pPr>
                      <w:r w:rsidRPr="00DE7350">
                        <w:drawing>
                          <wp:inline distT="0" distB="0" distL="0" distR="0" wp14:anchorId="10C8A4FC" wp14:editId="7C6E198E">
                            <wp:extent cx="4101153" cy="288346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1153" cy="2883460"/>
                                    </a:xfrm>
                                    <a:prstGeom prst="rect">
                                      <a:avLst/>
                                    </a:prstGeom>
                                    <a:noFill/>
                                    <a:ln>
                                      <a:noFill/>
                                    </a:ln>
                                  </pic:spPr>
                                </pic:pic>
                              </a:graphicData>
                            </a:graphic>
                          </wp:inline>
                        </w:drawing>
                      </w:r>
                    </w:p>
                  </w:txbxContent>
                </v:textbox>
                <w10:wrap type="tight" anchorx="margin"/>
              </v:shape>
            </w:pict>
          </mc:Fallback>
        </mc:AlternateContent>
      </w:r>
    </w:p>
    <w:p w:rsidR="00C2692F" w:rsidRDefault="00C2692F">
      <w:pPr>
        <w:pStyle w:val="Heading1"/>
      </w:pPr>
      <w:r>
        <w:t>Conclusion</w:t>
      </w:r>
    </w:p>
    <w:p w:rsidR="001D0236" w:rsidRDefault="001D0236" w:rsidP="001D0236">
      <w:pPr>
        <w:pStyle w:val="Text"/>
      </w:pPr>
      <w:r>
        <w:t xml:space="preserve">Concluded that deep is the </w:t>
      </w:r>
      <w:proofErr w:type="gramStart"/>
      <w:r>
        <w:t>power!.</w:t>
      </w:r>
      <w:proofErr w:type="gramEnd"/>
      <w:r>
        <w:t xml:space="preserve"> </w:t>
      </w:r>
    </w:p>
    <w:p w:rsidR="0015028E" w:rsidRDefault="001D0236" w:rsidP="001D0236">
      <w:pPr>
        <w:pStyle w:val="ReferenceHead"/>
        <w:rPr>
          <w:smallCaps w:val="0"/>
          <w:kern w:val="0"/>
        </w:rPr>
      </w:pPr>
      <w:r w:rsidRPr="001D0236">
        <w:rPr>
          <w:smallCaps w:val="0"/>
          <w:kern w:val="0"/>
        </w:rPr>
        <w:t xml:space="preserve">Future work to use other available features in recorded </w:t>
      </w:r>
      <w:proofErr w:type="spellStart"/>
      <w:r w:rsidRPr="001D0236">
        <w:rPr>
          <w:smallCaps w:val="0"/>
          <w:kern w:val="0"/>
        </w:rPr>
        <w:t>moratlity</w:t>
      </w:r>
      <w:proofErr w:type="spellEnd"/>
      <w:r w:rsidRPr="001D0236">
        <w:rPr>
          <w:smallCaps w:val="0"/>
          <w:kern w:val="0"/>
        </w:rPr>
        <w:t xml:space="preserve"> data such as demographic, socioeconomic</w:t>
      </w:r>
    </w:p>
    <w:p w:rsidR="008A0045" w:rsidRDefault="008A0045" w:rsidP="008A0045">
      <w:pPr>
        <w:pStyle w:val="ReferenceHead"/>
      </w:pPr>
      <w:r>
        <w:rPr>
          <w:smallCaps w:val="0"/>
          <w:kern w:val="0"/>
        </w:rPr>
        <w:t>Also to use the trained model to derive clusters of features</w:t>
      </w:r>
    </w:p>
    <w:p w:rsidR="00C2692F" w:rsidRDefault="008F3F95" w:rsidP="00F76A64">
      <w:pPr>
        <w:pStyle w:val="ReferenceHead"/>
      </w:pPr>
      <w:r>
        <w:rPr>
          <w:noProof/>
        </w:rPr>
        <mc:AlternateContent>
          <mc:Choice Requires="wps">
            <w:drawing>
              <wp:anchor distT="0" distB="0" distL="114300" distR="114300" simplePos="0" relativeHeight="251668992" behindDoc="1" locked="0" layoutInCell="1" allowOverlap="1" wp14:anchorId="3F4252F8" wp14:editId="6E75CCBB">
                <wp:simplePos x="0" y="0"/>
                <wp:positionH relativeFrom="margin">
                  <wp:align>left</wp:align>
                </wp:positionH>
                <wp:positionV relativeFrom="paragraph">
                  <wp:posOffset>1327785</wp:posOffset>
                </wp:positionV>
                <wp:extent cx="3241040" cy="2257425"/>
                <wp:effectExtent l="0" t="0" r="16510" b="28575"/>
                <wp:wrapTight wrapText="bothSides">
                  <wp:wrapPolygon edited="0">
                    <wp:start x="0" y="0"/>
                    <wp:lineTo x="0" y="21691"/>
                    <wp:lineTo x="21583" y="21691"/>
                    <wp:lineTo x="21583" y="0"/>
                    <wp:lineTo x="0" y="0"/>
                  </wp:wrapPolygon>
                </wp:wrapTight>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1040" cy="2257425"/>
                        </a:xfrm>
                        <a:prstGeom prst="rect">
                          <a:avLst/>
                        </a:prstGeom>
                        <a:solidFill>
                          <a:srgbClr val="FFFFFF"/>
                        </a:solidFill>
                        <a:ln w="9525">
                          <a:solidFill>
                            <a:srgbClr val="000000"/>
                          </a:solidFill>
                          <a:miter lim="800000"/>
                          <a:headEnd/>
                          <a:tailEnd/>
                        </a:ln>
                      </wps:spPr>
                      <wps:txbx>
                        <w:txbxContent>
                          <w:p w:rsidR="008F3F95" w:rsidRDefault="008F3F95" w:rsidP="008F3F95">
                            <w:pPr>
                              <w:pStyle w:val="figurecaption"/>
                            </w:pPr>
                            <w:r w:rsidRPr="008F3F95">
                              <w:rPr>
                                <w:color w:val="FF0000"/>
                              </w:rPr>
                              <w:t xml:space="preserve">xxxxxx </w:t>
                            </w:r>
                            <w:r>
                              <w:drawing>
                                <wp:inline distT="0" distB="0" distL="0" distR="0">
                                  <wp:extent cx="2845558" cy="205652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4252F8" id="_x0000_s1029" type="#_x0000_t202" style="position:absolute;left:0;text-align:left;margin-left:0;margin-top:104.55pt;width:255.2pt;height:177.75pt;z-index:-251647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">
                <v:textbox>
                  <w:txbxContent>
                    <w:p w:rsidR="008F3F95" w:rsidRDefault="008F3F95" w:rsidP="008F3F95">
                      <w:pPr>
                        <w:pStyle w:val="figurecaption"/>
                      </w:pPr>
                      <w:r w:rsidRPr="008F3F95">
                        <w:rPr>
                          <w:color w:val="FF0000"/>
                        </w:rPr>
                        <w:t xml:space="preserve">xxxxxx </w:t>
                      </w:r>
                      <w:r>
                        <w:drawing>
                          <wp:inline distT="0" distB="0" distL="0" distR="0">
                            <wp:extent cx="2845558" cy="2056527"/>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8228" cy="2072911"/>
                                    </a:xfrm>
                                    <a:prstGeom prst="rect">
                                      <a:avLst/>
                                    </a:prstGeom>
                                    <a:noFill/>
                                    <a:ln>
                                      <a:noFill/>
                                    </a:ln>
                                  </pic:spPr>
                                </pic:pic>
                              </a:graphicData>
                            </a:graphic>
                          </wp:inline>
                        </w:drawing>
                      </w:r>
                    </w:p>
                  </w:txbxContent>
                </v:textbox>
                <w10:wrap type="tight" anchorx="margin"/>
              </v:shape>
            </w:pict>
          </mc:Fallback>
        </mc:AlternateContent>
      </w:r>
    </w:p>
    <w:p w:rsidR="00C2692F" w:rsidRDefault="00C2692F">
      <w:pPr>
        <w:pStyle w:val="ReferenceHead"/>
      </w:pPr>
      <w:r>
        <w:t>Acknowledgment</w:t>
      </w:r>
    </w:p>
    <w:p w:rsidR="00C2692F" w:rsidRDefault="00C2692F" w:rsidP="001A13E6">
      <w:pPr>
        <w:pStyle w:val="Text"/>
        <w:spacing w:after="120" w:line="228" w:lineRule="auto"/>
        <w:ind w:firstLine="288"/>
      </w:pPr>
      <w:r w:rsidRPr="005B520E">
        <w:t>The preferred spelling of the word “acknowledgment” in America is without an “e” after the “g”. Avoid the stilted expression, “One of us (R. B. G.) thanks . . .”  Instead, try “R. B. G. thanks”. Put spons</w:t>
      </w:r>
      <w:r>
        <w:t>or acknowledgments in the unnum</w:t>
      </w:r>
      <w:r w:rsidRPr="005B520E">
        <w:t>bered footnote on the first page</w:t>
      </w:r>
      <w:r>
        <w:t>.</w:t>
      </w:r>
    </w:p>
    <w:p w:rsidR="0015028E" w:rsidRDefault="0015028E">
      <w:pPr>
        <w:pStyle w:val="ReferenceHead"/>
      </w:pPr>
    </w:p>
    <w:p w:rsidR="0015028E" w:rsidRDefault="0015028E">
      <w:pPr>
        <w:pStyle w:val="ReferenceHead"/>
      </w:pPr>
    </w:p>
    <w:p w:rsidR="00C2692F" w:rsidRDefault="00C2692F">
      <w:pPr>
        <w:pStyle w:val="ReferenceHead"/>
      </w:pPr>
      <w:r>
        <w:t>References</w:t>
      </w:r>
    </w:p>
    <w:p w:rsidR="00DE7DE9" w:rsidRPr="00DE7DE9" w:rsidRDefault="00DE7DE9" w:rsidP="00DE7DE9">
      <w:pPr>
        <w:pStyle w:val="EndNoteBibliography"/>
        <w:ind w:left="720" w:hanging="720"/>
      </w:pPr>
      <w:r>
        <w:fldChar w:fldCharType="begin"/>
      </w:r>
      <w:r>
        <w:instrText xml:space="preserve"> ADDIN EN.REFLIST </w:instrText>
      </w:r>
      <w:r>
        <w:fldChar w:fldCharType="separate"/>
      </w:r>
      <w:r w:rsidRPr="00DE7DE9">
        <w:t>1.</w:t>
      </w:r>
      <w:r w:rsidRPr="00DE7DE9">
        <w:tab/>
        <w:t xml:space="preserve">Brooks, E.G. and K.D. Reed, </w:t>
      </w:r>
      <w:r w:rsidRPr="00DE7DE9">
        <w:rPr>
          <w:i/>
        </w:rPr>
        <w:t>Principles and pitfalls: a guide to death certification.</w:t>
      </w:r>
      <w:r w:rsidRPr="00DE7DE9">
        <w:t xml:space="preserve"> Clinical medicine &amp; research, 2015. </w:t>
      </w:r>
      <w:r w:rsidRPr="00DE7DE9">
        <w:rPr>
          <w:b/>
        </w:rPr>
        <w:t>13</w:t>
      </w:r>
      <w:r w:rsidRPr="00DE7DE9">
        <w:t>(2): p. 74-82.</w:t>
      </w:r>
    </w:p>
    <w:p w:rsidR="00DE7DE9" w:rsidRPr="00DE7DE9" w:rsidRDefault="00DE7DE9" w:rsidP="00DE7DE9">
      <w:pPr>
        <w:pStyle w:val="EndNoteBibliography"/>
        <w:ind w:left="720" w:hanging="720"/>
      </w:pPr>
      <w:r w:rsidRPr="00DE7DE9">
        <w:t>2.</w:t>
      </w:r>
      <w:r w:rsidRPr="00DE7DE9">
        <w:tab/>
        <w:t xml:space="preserve">Jha, P., </w:t>
      </w:r>
      <w:r w:rsidRPr="00DE7DE9">
        <w:rPr>
          <w:i/>
        </w:rPr>
        <w:t>Counting the dead is one of the world’s best investments to reduce premature mortality.</w:t>
      </w:r>
      <w:r w:rsidRPr="00DE7DE9">
        <w:t xml:space="preserve"> Hypothesis, 2012. </w:t>
      </w:r>
      <w:r w:rsidRPr="00DE7DE9">
        <w:rPr>
          <w:b/>
        </w:rPr>
        <w:t>10</w:t>
      </w:r>
      <w:r w:rsidRPr="00DE7DE9">
        <w:t>(1): p. e3.</w:t>
      </w:r>
    </w:p>
    <w:p w:rsidR="00DE7DE9" w:rsidRPr="00DE7DE9" w:rsidRDefault="00DE7DE9" w:rsidP="00DE7DE9">
      <w:pPr>
        <w:pStyle w:val="EndNoteBibliography"/>
        <w:ind w:left="720" w:hanging="720"/>
      </w:pPr>
      <w:r w:rsidRPr="00DE7DE9">
        <w:t>3.</w:t>
      </w:r>
      <w:r w:rsidRPr="00DE7DE9">
        <w:tab/>
        <w:t xml:space="preserve">Chorba, T.L., et al., </w:t>
      </w:r>
      <w:r w:rsidRPr="00DE7DE9">
        <w:rPr>
          <w:i/>
        </w:rPr>
        <w:t>Effects of HIV infection on age and cause of death for persons with hemophilia A in the United States.</w:t>
      </w:r>
      <w:r w:rsidRPr="00DE7DE9">
        <w:t xml:space="preserve"> American journal of hematology, 2001. </w:t>
      </w:r>
      <w:r w:rsidRPr="00DE7DE9">
        <w:rPr>
          <w:b/>
        </w:rPr>
        <w:t>66</w:t>
      </w:r>
      <w:r w:rsidRPr="00DE7DE9">
        <w:t>(4): p. 229-240.</w:t>
      </w:r>
    </w:p>
    <w:p w:rsidR="00DE7DE9" w:rsidRPr="00DE7DE9" w:rsidRDefault="00DE7DE9" w:rsidP="00DE7DE9">
      <w:pPr>
        <w:pStyle w:val="EndNoteBibliography"/>
        <w:ind w:left="720" w:hanging="720"/>
      </w:pPr>
      <w:r w:rsidRPr="00DE7DE9">
        <w:t>4.</w:t>
      </w:r>
      <w:r w:rsidRPr="00DE7DE9">
        <w:tab/>
        <w:t xml:space="preserve">Hooper, W.C., et al., </w:t>
      </w:r>
      <w:r w:rsidRPr="00DE7DE9">
        <w:rPr>
          <w:i/>
        </w:rPr>
        <w:t>Trends in non</w:t>
      </w:r>
      <w:r w:rsidRPr="00DE7DE9">
        <w:rPr>
          <w:rFonts w:ascii="Cambria Math" w:hAnsi="Cambria Math" w:cs="Cambria Math"/>
          <w:i/>
        </w:rPr>
        <w:t>‐</w:t>
      </w:r>
      <w:r w:rsidRPr="00DE7DE9">
        <w:rPr>
          <w:i/>
        </w:rPr>
        <w:t>hodgkin lymphoma (NHL) and HIV</w:t>
      </w:r>
      <w:r w:rsidRPr="00DE7DE9">
        <w:rPr>
          <w:rFonts w:ascii="Cambria Math" w:hAnsi="Cambria Math" w:cs="Cambria Math"/>
          <w:i/>
        </w:rPr>
        <w:t>‐</w:t>
      </w:r>
      <w:r w:rsidRPr="00DE7DE9">
        <w:rPr>
          <w:i/>
        </w:rPr>
        <w:t>associated NHL deaths in the United States.</w:t>
      </w:r>
      <w:r w:rsidRPr="00DE7DE9">
        <w:t xml:space="preserve"> American journal of hematology, 2001. </w:t>
      </w:r>
      <w:r w:rsidRPr="00DE7DE9">
        <w:rPr>
          <w:b/>
        </w:rPr>
        <w:t>66</w:t>
      </w:r>
      <w:r w:rsidRPr="00DE7DE9">
        <w:t>(3): p. 159-166.</w:t>
      </w:r>
    </w:p>
    <w:p w:rsidR="00DE7DE9" w:rsidRPr="00DE7DE9" w:rsidRDefault="00DE7DE9" w:rsidP="00DE7DE9">
      <w:pPr>
        <w:pStyle w:val="EndNoteBibliography"/>
        <w:ind w:left="720" w:hanging="720"/>
      </w:pPr>
      <w:r w:rsidRPr="00DE7DE9">
        <w:t>5.</w:t>
      </w:r>
      <w:r w:rsidRPr="00DE7DE9">
        <w:tab/>
        <w:t xml:space="preserve">Mannino, D.M., C. Brown, and G.A. Giovino, </w:t>
      </w:r>
      <w:r w:rsidRPr="00DE7DE9">
        <w:rPr>
          <w:i/>
        </w:rPr>
        <w:t>Obstructive lung disease deaths in the United States from 1979 through 1993: an analysis using multiple-cause mortality data.</w:t>
      </w:r>
      <w:r w:rsidRPr="00DE7DE9">
        <w:t xml:space="preserve"> American journal of respiratory and critical care medicine, 1997. </w:t>
      </w:r>
      <w:r w:rsidRPr="00DE7DE9">
        <w:rPr>
          <w:b/>
        </w:rPr>
        <w:t>156</w:t>
      </w:r>
      <w:r w:rsidRPr="00DE7DE9">
        <w:t>(3): p. 814-818.</w:t>
      </w:r>
    </w:p>
    <w:p w:rsidR="00DE7DE9" w:rsidRPr="00DE7DE9" w:rsidRDefault="00DE7DE9" w:rsidP="00DE7DE9">
      <w:pPr>
        <w:pStyle w:val="EndNoteBibliography"/>
        <w:ind w:left="720" w:hanging="720"/>
      </w:pPr>
      <w:r w:rsidRPr="00DE7DE9">
        <w:t>6.</w:t>
      </w:r>
      <w:r w:rsidRPr="00DE7DE9">
        <w:tab/>
        <w:t xml:space="preserve">Gordon, C., </w:t>
      </w:r>
      <w:r w:rsidRPr="00DE7DE9">
        <w:rPr>
          <w:i/>
        </w:rPr>
        <w:t>Australian Bureau of Statistics, Multiple cause of death analysis. Publication 3319.0. 55.001</w:t>
      </w:r>
      <w:r w:rsidRPr="00DE7DE9">
        <w:t>. 2003.</w:t>
      </w:r>
    </w:p>
    <w:p w:rsidR="00DE7DE9" w:rsidRPr="00DE7DE9" w:rsidRDefault="00DE7DE9" w:rsidP="00DE7DE9">
      <w:pPr>
        <w:pStyle w:val="EndNoteBibliography"/>
        <w:ind w:left="720" w:hanging="720"/>
      </w:pPr>
      <w:r w:rsidRPr="00DE7DE9">
        <w:t>7.</w:t>
      </w:r>
      <w:r w:rsidRPr="00DE7DE9">
        <w:tab/>
        <w:t xml:space="preserve">Bah, S. and M.M. Rahman, </w:t>
      </w:r>
      <w:r w:rsidRPr="00DE7DE9">
        <w:rPr>
          <w:i/>
        </w:rPr>
        <w:t>Measures of multiple-cause mortality: a synthesis and a notational framework.</w:t>
      </w:r>
      <w:r w:rsidRPr="00DE7DE9">
        <w:t xml:space="preserve"> Genus, 2009. </w:t>
      </w:r>
      <w:r w:rsidRPr="00DE7DE9">
        <w:rPr>
          <w:b/>
        </w:rPr>
        <w:t>65</w:t>
      </w:r>
      <w:r w:rsidRPr="00DE7DE9">
        <w:t>(2): p. 29-43.</w:t>
      </w:r>
    </w:p>
    <w:p w:rsidR="00DE7DE9" w:rsidRPr="00DE7DE9" w:rsidRDefault="00DE7DE9" w:rsidP="00DE7DE9">
      <w:pPr>
        <w:pStyle w:val="EndNoteBibliography"/>
        <w:ind w:left="720" w:hanging="720"/>
      </w:pPr>
      <w:r w:rsidRPr="00DE7DE9">
        <w:t>8.</w:t>
      </w:r>
      <w:r w:rsidRPr="00DE7DE9">
        <w:tab/>
        <w:t xml:space="preserve">Organization, W.H., </w:t>
      </w:r>
      <w:r w:rsidRPr="00DE7DE9">
        <w:rPr>
          <w:i/>
        </w:rPr>
        <w:t>International statistical classification of diseases and related health problems</w:t>
      </w:r>
      <w:r w:rsidRPr="00DE7DE9">
        <w:t>. Vol. 1. 2004: World Health Organization.</w:t>
      </w:r>
    </w:p>
    <w:p w:rsidR="00DE7DE9" w:rsidRPr="00DE7DE9" w:rsidRDefault="00DE7DE9" w:rsidP="00DE7DE9">
      <w:pPr>
        <w:pStyle w:val="EndNoteBibliography"/>
        <w:ind w:left="720" w:hanging="720"/>
      </w:pPr>
      <w:r w:rsidRPr="00DE7DE9">
        <w:t>9.</w:t>
      </w:r>
      <w:r w:rsidRPr="00DE7DE9">
        <w:tab/>
        <w:t xml:space="preserve">Israel, R.A., H.M. Rosenberg, and L.R. Curtin, </w:t>
      </w:r>
      <w:r w:rsidRPr="00DE7DE9">
        <w:rPr>
          <w:i/>
        </w:rPr>
        <w:t>Analytical potential for multiple cause-of-death data.</w:t>
      </w:r>
      <w:r w:rsidRPr="00DE7DE9">
        <w:t xml:space="preserve"> American journal of epidemiology, 1986. </w:t>
      </w:r>
      <w:r w:rsidRPr="00DE7DE9">
        <w:rPr>
          <w:b/>
        </w:rPr>
        <w:t>124</w:t>
      </w:r>
      <w:r w:rsidRPr="00DE7DE9">
        <w:t>(2): p. 161-81.</w:t>
      </w:r>
    </w:p>
    <w:p w:rsidR="00DE7DE9" w:rsidRPr="00DE7DE9" w:rsidRDefault="00DE7DE9" w:rsidP="00DE7DE9">
      <w:pPr>
        <w:pStyle w:val="EndNoteBibliography"/>
        <w:ind w:left="720" w:hanging="720"/>
      </w:pPr>
      <w:r w:rsidRPr="00DE7DE9">
        <w:t>10.</w:t>
      </w:r>
      <w:r w:rsidRPr="00DE7DE9">
        <w:tab/>
        <w:t xml:space="preserve">Brown, P.F., et al., </w:t>
      </w:r>
      <w:r w:rsidRPr="00DE7DE9">
        <w:rPr>
          <w:i/>
        </w:rPr>
        <w:t>Class-based n-gram models of natural language.</w:t>
      </w:r>
      <w:r w:rsidRPr="00DE7DE9">
        <w:t xml:space="preserve"> Computational linguistics, 1992. </w:t>
      </w:r>
      <w:r w:rsidRPr="00DE7DE9">
        <w:rPr>
          <w:b/>
        </w:rPr>
        <w:t>18</w:t>
      </w:r>
      <w:r w:rsidRPr="00DE7DE9">
        <w:t>(4): p. 467-479.</w:t>
      </w:r>
    </w:p>
    <w:p w:rsidR="00DE7DE9" w:rsidRPr="00DE7DE9" w:rsidRDefault="00DE7DE9" w:rsidP="00DE7DE9">
      <w:pPr>
        <w:pStyle w:val="EndNoteBibliography"/>
        <w:ind w:left="720" w:hanging="720"/>
      </w:pPr>
      <w:r w:rsidRPr="00DE7DE9">
        <w:t>11.</w:t>
      </w:r>
      <w:r w:rsidRPr="00DE7DE9">
        <w:tab/>
        <w:t xml:space="preserve">Pak, A. and P. Paroubek. </w:t>
      </w:r>
      <w:r w:rsidRPr="00DE7DE9">
        <w:rPr>
          <w:i/>
        </w:rPr>
        <w:t>Twitter as a Corpus for Sentiment Analysis and Opinion Mining</w:t>
      </w:r>
      <w:r w:rsidRPr="00DE7DE9">
        <w:t xml:space="preserve">. in </w:t>
      </w:r>
      <w:r w:rsidRPr="00DE7DE9">
        <w:rPr>
          <w:i/>
        </w:rPr>
        <w:t>LREc</w:t>
      </w:r>
      <w:r w:rsidRPr="00DE7DE9">
        <w:t>. 2010.</w:t>
      </w:r>
    </w:p>
    <w:p w:rsidR="00DE7DE9" w:rsidRPr="00DE7DE9" w:rsidRDefault="00DE7DE9" w:rsidP="00DE7DE9">
      <w:pPr>
        <w:pStyle w:val="EndNoteBibliography"/>
        <w:ind w:left="720" w:hanging="720"/>
      </w:pPr>
      <w:r w:rsidRPr="00DE7DE9">
        <w:t>12.</w:t>
      </w:r>
      <w:r w:rsidRPr="00DE7DE9">
        <w:tab/>
        <w:t xml:space="preserve">Marafino, B.J., et al., </w:t>
      </w:r>
      <w:r w:rsidRPr="00DE7DE9">
        <w:rPr>
          <w:i/>
        </w:rPr>
        <w:t>N-gram support vector machines for scalable procedure and diagnosis classification, with applications to clinical free text data from the intensive care unit.</w:t>
      </w:r>
      <w:r w:rsidRPr="00DE7DE9">
        <w:t xml:space="preserve"> Journal of the American Medical Informatics Association, 2014. </w:t>
      </w:r>
      <w:r w:rsidRPr="00DE7DE9">
        <w:rPr>
          <w:b/>
        </w:rPr>
        <w:t>21</w:t>
      </w:r>
      <w:r w:rsidRPr="00DE7DE9">
        <w:t>(5): p. 871-875.</w:t>
      </w:r>
    </w:p>
    <w:p w:rsidR="00DE7DE9" w:rsidRPr="00DE7DE9" w:rsidRDefault="00DE7DE9" w:rsidP="00DE7DE9">
      <w:pPr>
        <w:pStyle w:val="EndNoteBibliography"/>
        <w:ind w:left="720" w:hanging="720"/>
      </w:pPr>
      <w:r w:rsidRPr="00DE7DE9">
        <w:t>13.</w:t>
      </w:r>
      <w:r w:rsidRPr="00DE7DE9">
        <w:tab/>
        <w:t xml:space="preserve">Kešelj, V., et al. </w:t>
      </w:r>
      <w:r w:rsidRPr="00DE7DE9">
        <w:rPr>
          <w:i/>
        </w:rPr>
        <w:t>N-gram-based author profiles for authorship attribution</w:t>
      </w:r>
      <w:r w:rsidRPr="00DE7DE9">
        <w:t xml:space="preserve">. in </w:t>
      </w:r>
      <w:r w:rsidRPr="00DE7DE9">
        <w:rPr>
          <w:i/>
        </w:rPr>
        <w:t>Proceedings of the conference pacific association for computational linguistics, PACLING</w:t>
      </w:r>
      <w:r w:rsidRPr="00DE7DE9">
        <w:t>. 2003.</w:t>
      </w:r>
    </w:p>
    <w:p w:rsidR="00DE7DE9" w:rsidRPr="00DE7DE9" w:rsidRDefault="00DE7DE9" w:rsidP="00DE7DE9">
      <w:pPr>
        <w:pStyle w:val="EndNoteBibliography"/>
        <w:ind w:left="720" w:hanging="720"/>
      </w:pPr>
      <w:r w:rsidRPr="00DE7DE9">
        <w:t>14.</w:t>
      </w:r>
      <w:r w:rsidRPr="00DE7DE9">
        <w:tab/>
        <w:t xml:space="preserve">Tomović, A., P. Janičić, and V. Kešelj, </w:t>
      </w:r>
      <w:r w:rsidRPr="00DE7DE9">
        <w:rPr>
          <w:i/>
        </w:rPr>
        <w:t>n-Gram-based classification and unsupervised hierarchical clustering of genome sequences.</w:t>
      </w:r>
      <w:r w:rsidRPr="00DE7DE9">
        <w:t xml:space="preserve"> Computer methods and programs in biomedicine, 2006. </w:t>
      </w:r>
      <w:r w:rsidRPr="00DE7DE9">
        <w:rPr>
          <w:b/>
        </w:rPr>
        <w:t>81</w:t>
      </w:r>
      <w:r w:rsidRPr="00DE7DE9">
        <w:t>(2): p. 137-153.</w:t>
      </w:r>
    </w:p>
    <w:p w:rsidR="00DE7DE9" w:rsidRPr="00DE7DE9" w:rsidRDefault="00DE7DE9" w:rsidP="00DE7DE9">
      <w:pPr>
        <w:pStyle w:val="EndNoteBibliography"/>
        <w:ind w:left="720" w:hanging="720"/>
      </w:pPr>
      <w:r w:rsidRPr="00DE7DE9">
        <w:t>15.</w:t>
      </w:r>
      <w:r w:rsidRPr="00DE7DE9">
        <w:tab/>
        <w:t xml:space="preserve">Wajid, B. and E. Serpedin, </w:t>
      </w:r>
      <w:r w:rsidRPr="00DE7DE9">
        <w:rPr>
          <w:i/>
        </w:rPr>
        <w:t>Review of general algorithmic features for genome assemblers for next generation sequencers.</w:t>
      </w:r>
      <w:r w:rsidRPr="00DE7DE9">
        <w:t xml:space="preserve"> Genomics, proteomics &amp; bioinformatics, 2012. </w:t>
      </w:r>
      <w:r w:rsidRPr="00DE7DE9">
        <w:rPr>
          <w:b/>
        </w:rPr>
        <w:t>10</w:t>
      </w:r>
      <w:r w:rsidRPr="00DE7DE9">
        <w:t>(2): p. 58-73.</w:t>
      </w:r>
    </w:p>
    <w:p w:rsidR="00DE7DE9" w:rsidRPr="00DE7DE9" w:rsidRDefault="00DE7DE9" w:rsidP="00DE7DE9">
      <w:pPr>
        <w:pStyle w:val="EndNoteBibliography"/>
        <w:ind w:left="720" w:hanging="720"/>
      </w:pPr>
      <w:r w:rsidRPr="00DE7DE9">
        <w:t>16.</w:t>
      </w:r>
      <w:r w:rsidRPr="00DE7DE9">
        <w:tab/>
        <w:t xml:space="preserve">Keller, J.M., M.R. Gray, and J.A. Givens, </w:t>
      </w:r>
      <w:r w:rsidRPr="00DE7DE9">
        <w:rPr>
          <w:i/>
        </w:rPr>
        <w:t>A fuzzy k-nearest neighbor algorithm.</w:t>
      </w:r>
      <w:r w:rsidRPr="00DE7DE9">
        <w:t xml:space="preserve"> IEEE transactions on systems, man, and cybernetics, 1985(4): p. 580-585.</w:t>
      </w:r>
    </w:p>
    <w:p w:rsidR="00DE7DE9" w:rsidRPr="00DE7DE9" w:rsidRDefault="00DE7DE9" w:rsidP="00DE7DE9">
      <w:pPr>
        <w:pStyle w:val="EndNoteBibliography"/>
        <w:ind w:left="720" w:hanging="720"/>
      </w:pPr>
      <w:r w:rsidRPr="00DE7DE9">
        <w:lastRenderedPageBreak/>
        <w:t>17.</w:t>
      </w:r>
      <w:r w:rsidRPr="00DE7DE9">
        <w:tab/>
        <w:t xml:space="preserve">Liaw, A. and M. Wiener, </w:t>
      </w:r>
      <w:r w:rsidRPr="00DE7DE9">
        <w:rPr>
          <w:i/>
        </w:rPr>
        <w:t>Classification and regression by randomForest.</w:t>
      </w:r>
      <w:r w:rsidRPr="00DE7DE9">
        <w:t xml:space="preserve"> R news, 2002. </w:t>
      </w:r>
      <w:r w:rsidRPr="00DE7DE9">
        <w:rPr>
          <w:b/>
        </w:rPr>
        <w:t>2</w:t>
      </w:r>
      <w:r w:rsidRPr="00DE7DE9">
        <w:t>(3): p. 18-22.</w:t>
      </w:r>
    </w:p>
    <w:p w:rsidR="00DE7DE9" w:rsidRPr="00DE7DE9" w:rsidRDefault="00DE7DE9" w:rsidP="00DE7DE9">
      <w:pPr>
        <w:pStyle w:val="EndNoteBibliography"/>
        <w:ind w:left="720" w:hanging="720"/>
      </w:pPr>
      <w:r w:rsidRPr="00DE7DE9">
        <w:t>18.</w:t>
      </w:r>
      <w:r w:rsidRPr="00DE7DE9">
        <w:tab/>
        <w:t xml:space="preserve">Park, Y. and M. Kellis, </w:t>
      </w:r>
      <w:r w:rsidRPr="00DE7DE9">
        <w:rPr>
          <w:i/>
        </w:rPr>
        <w:t>Deep learning for regulatory genomics.</w:t>
      </w:r>
      <w:r w:rsidRPr="00DE7DE9">
        <w:t xml:space="preserve"> Nat Biotechnol, 2015. </w:t>
      </w:r>
      <w:r w:rsidRPr="00DE7DE9">
        <w:rPr>
          <w:b/>
        </w:rPr>
        <w:t>33</w:t>
      </w:r>
      <w:r w:rsidRPr="00DE7DE9">
        <w:t>(8): p. 825-6.</w:t>
      </w:r>
    </w:p>
    <w:p w:rsidR="00DE7DE9" w:rsidRPr="00DE7DE9" w:rsidRDefault="00DE7DE9" w:rsidP="00DE7DE9">
      <w:pPr>
        <w:pStyle w:val="EndNoteBibliography"/>
        <w:ind w:left="720" w:hanging="720"/>
      </w:pPr>
      <w:r w:rsidRPr="00DE7DE9">
        <w:t>19.</w:t>
      </w:r>
      <w:r w:rsidRPr="00DE7DE9">
        <w:tab/>
        <w:t xml:space="preserve">Hassanzadeh, H.R. and M.D. Wang, </w:t>
      </w:r>
      <w:r w:rsidRPr="00DE7DE9">
        <w:rPr>
          <w:i/>
        </w:rPr>
        <w:t>DeeperBind: Enhancing Prediction of Sequence Specificities of DNA Binding Proteins</w:t>
      </w:r>
      <w:r w:rsidRPr="00DE7DE9">
        <w:t xml:space="preserve">, in </w:t>
      </w:r>
      <w:r w:rsidRPr="00DE7DE9">
        <w:rPr>
          <w:i/>
        </w:rPr>
        <w:t>Bioinformatics and Biomedicine (BIBM), 2016 IEEE International Conference on</w:t>
      </w:r>
      <w:r w:rsidRPr="00DE7DE9">
        <w:t>. 2016, IEEE. p. 178-183.</w:t>
      </w:r>
    </w:p>
    <w:p w:rsidR="00DE7DE9" w:rsidRPr="00DE7DE9" w:rsidRDefault="00DE7DE9" w:rsidP="00DE7DE9">
      <w:pPr>
        <w:pStyle w:val="EndNoteBibliography"/>
        <w:ind w:left="720" w:hanging="720"/>
      </w:pPr>
      <w:r w:rsidRPr="00DE7DE9">
        <w:t>20.</w:t>
      </w:r>
      <w:r w:rsidRPr="00DE7DE9">
        <w:tab/>
        <w:t xml:space="preserve">Alipanahi, B., et al., </w:t>
      </w:r>
      <w:r w:rsidRPr="00DE7DE9">
        <w:rPr>
          <w:i/>
        </w:rPr>
        <w:t>Predicting the sequence specificities of DNA-and RNA-binding proteins by deep learning.</w:t>
      </w:r>
      <w:r w:rsidRPr="00DE7DE9">
        <w:t xml:space="preserve"> Nature biotechnology, 2015. </w:t>
      </w:r>
      <w:r w:rsidRPr="00DE7DE9">
        <w:rPr>
          <w:b/>
        </w:rPr>
        <w:t>33</w:t>
      </w:r>
      <w:r w:rsidRPr="00DE7DE9">
        <w:t>(8): p. 831-838.</w:t>
      </w:r>
    </w:p>
    <w:p w:rsidR="00DE7DE9" w:rsidRPr="00DE7DE9" w:rsidRDefault="00DE7DE9" w:rsidP="00DE7DE9">
      <w:pPr>
        <w:pStyle w:val="EndNoteBibliography"/>
        <w:ind w:left="720" w:hanging="720"/>
      </w:pPr>
      <w:r w:rsidRPr="00DE7DE9">
        <w:t>21.</w:t>
      </w:r>
      <w:r w:rsidRPr="00DE7DE9">
        <w:tab/>
        <w:t xml:space="preserve">Hochreiter, S. and J. Schmidhuber, </w:t>
      </w:r>
      <w:r w:rsidRPr="00DE7DE9">
        <w:rPr>
          <w:i/>
        </w:rPr>
        <w:t>Long short-term memory.</w:t>
      </w:r>
      <w:r w:rsidRPr="00DE7DE9">
        <w:t xml:space="preserve"> Neural computation, 1997. </w:t>
      </w:r>
      <w:r w:rsidRPr="00DE7DE9">
        <w:rPr>
          <w:b/>
        </w:rPr>
        <w:t>9</w:t>
      </w:r>
      <w:r w:rsidRPr="00DE7DE9">
        <w:t>(8): p. 1735-1780.</w:t>
      </w:r>
    </w:p>
    <w:p w:rsidR="00C2692F" w:rsidRPr="007A28F1" w:rsidRDefault="00DE7DE9" w:rsidP="00DE7DE9">
      <w:pPr>
        <w:pStyle w:val="References"/>
        <w:numPr>
          <w:ilvl w:val="0"/>
          <w:numId w:val="0"/>
        </w:numPr>
      </w:pPr>
      <w:r>
        <w:fldChar w:fldCharType="end"/>
      </w:r>
    </w:p>
    <w:sectPr w:rsidR="00C2692F" w:rsidRPr="007A28F1" w:rsidSect="0015028E">
      <w:headerReference w:type="default" r:id="rId12"/>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653" w:rsidRDefault="006C5653">
      <w:r>
        <w:separator/>
      </w:r>
    </w:p>
  </w:endnote>
  <w:endnote w:type="continuationSeparator" w:id="0">
    <w:p w:rsidR="006C5653" w:rsidRDefault="006C5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653" w:rsidRDefault="006C5653"/>
  </w:footnote>
  <w:footnote w:type="continuationSeparator" w:id="0">
    <w:p w:rsidR="006C5653" w:rsidRDefault="006C5653">
      <w:r>
        <w:continuationSeparator/>
      </w:r>
    </w:p>
  </w:footnote>
  <w:footnote w:id="1">
    <w:p w:rsidR="001D0236" w:rsidRDefault="001D0236" w:rsidP="001D0236">
      <w:pPr>
        <w:pStyle w:val="FootnoteText"/>
      </w:pPr>
      <w:r>
        <w:t>*</w:t>
      </w:r>
      <w:r w:rsidRPr="004F6C4C">
        <w:t>This work was supported by the grants</w:t>
      </w:r>
      <w:r>
        <w:t xml:space="preserve"> from the Centers for Disease Prevention and Control (CDC)</w:t>
      </w:r>
      <w:r w:rsidRPr="004F6C4C">
        <w:t xml:space="preserve"> </w:t>
      </w:r>
      <w:r>
        <w:t>and the National Institutes of Health (NIH)</w:t>
      </w:r>
      <w:r w:rsidRPr="004F6C4C">
        <w:t>. The content is solely the responsibility of the authors and does not necessarily represent the official views of the National Institutes of Health</w:t>
      </w:r>
      <w:r>
        <w:t>.</w:t>
      </w:r>
    </w:p>
    <w:p w:rsidR="001D0236" w:rsidRDefault="001D0236" w:rsidP="001D0236">
      <w:pPr>
        <w:pStyle w:val="FootnoteText"/>
      </w:pPr>
      <w:r>
        <w:t xml:space="preserve">H. R. Hassanzadeh is with the Department of Computational Science and Engineering, Georgia Institute of Technology, Atlanta, GA 30332 USA. (email: </w:t>
      </w:r>
      <w:hyperlink r:id="rId1" w:history="1">
        <w:r w:rsidRPr="002D3B15">
          <w:rPr>
            <w:rStyle w:val="Hyperlink"/>
          </w:rPr>
          <w:t>hassanzadeh@gatech.edu</w:t>
        </w:r>
      </w:hyperlink>
      <w:r>
        <w:t>).</w:t>
      </w:r>
    </w:p>
    <w:p w:rsidR="001D0236" w:rsidRDefault="001D0236" w:rsidP="001D0236">
      <w:pPr>
        <w:pStyle w:val="FootnoteText"/>
      </w:pPr>
      <w:r>
        <w:t>Y. Sha is with the Department of Biology</w:t>
      </w:r>
      <w:r w:rsidRPr="005E7DD5">
        <w:t>, Georgia Institute of Technology, Atlanta, GA 30332</w:t>
      </w:r>
      <w:r>
        <w:t xml:space="preserve"> USA. (email: </w:t>
      </w:r>
      <w:hyperlink r:id="rId2" w:history="1">
        <w:r w:rsidRPr="00A54F89">
          <w:rPr>
            <w:rStyle w:val="Hyperlink"/>
          </w:rPr>
          <w:t>ysha8@gatech.edu</w:t>
        </w:r>
      </w:hyperlink>
      <w:r>
        <w:t>)</w:t>
      </w:r>
    </w:p>
    <w:p w:rsidR="001D0236" w:rsidRDefault="001D0236" w:rsidP="001D0236">
      <w:pPr>
        <w:pStyle w:val="FootnoteText"/>
      </w:pPr>
      <w:r>
        <w:t>P.</w:t>
      </w:r>
      <w:r w:rsidRPr="005E7DD5">
        <w:t xml:space="preserve"> </w:t>
      </w:r>
      <w:r>
        <w:t xml:space="preserve">Burns is with the </w:t>
      </w:r>
      <w:r w:rsidRPr="005E7DD5">
        <w:t>C</w:t>
      </w:r>
      <w:r>
        <w:t>enter for Diseases Control and Prevention (CDC)</w:t>
      </w:r>
      <w:r w:rsidRPr="005E7DD5">
        <w:t>, Atlanta, GA 3033</w:t>
      </w:r>
      <w:r>
        <w:t>3</w:t>
      </w:r>
      <w:r w:rsidRPr="005E7DD5">
        <w:t xml:space="preserve"> </w:t>
      </w:r>
      <w:r>
        <w:t xml:space="preserve">USA. (email: </w:t>
      </w:r>
      <w:hyperlink r:id="rId3" w:history="1">
        <w:r>
          <w:rPr>
            <w:rStyle w:val="Hyperlink"/>
            <w:rFonts w:ascii="Calibri" w:hAnsi="Calibri"/>
          </w:rPr>
          <w:t>pax1@cdc.gov</w:t>
        </w:r>
      </w:hyperlink>
      <w:r>
        <w:rPr>
          <w:rFonts w:ascii="Calibri" w:hAnsi="Calibri"/>
        </w:rPr>
        <w:t>)</w:t>
      </w:r>
    </w:p>
    <w:p w:rsidR="00C2692F" w:rsidRDefault="001D0236" w:rsidP="001D0236">
      <w:pPr>
        <w:pStyle w:val="FootnoteText"/>
      </w:pPr>
      <w:r>
        <w:t xml:space="preserve">M. D. Wang is with the Department of Biomedical Engineering, Georgia Institute of Technology and Emory University and the School of Electrical and Computer Engineering, Georgia Institute of Technology, Atlanta, GA 30332 USA (corresponding author, phone: 404-385-2954; e-mail: </w:t>
      </w:r>
      <w:hyperlink r:id="rId4" w:history="1">
        <w:r w:rsidRPr="002D3B15">
          <w:rPr>
            <w:rStyle w:val="Hyperlink"/>
          </w:rPr>
          <w:t>maywang@bme.gatech.edu</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92F" w:rsidRDefault="00C2692F">
    <w:pPr>
      <w:framePr w:wrap="auto" w:vAnchor="text" w:hAnchor="margin" w:xAlign="right" w:y="1"/>
    </w:pPr>
  </w:p>
  <w:p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47E4A84"/>
    <w:lvl w:ilvl="0">
      <w:start w:val="1"/>
      <w:numFmt w:val="upperRoman"/>
      <w:pStyle w:val="Heading1"/>
      <w:lvlText w:val="%1."/>
      <w:legacy w:legacy="1" w:legacySpace="144" w:legacyIndent="144"/>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E1609A8"/>
    <w:multiLevelType w:val="hybridMultilevel"/>
    <w:tmpl w:val="218C810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5EC031B"/>
    <w:multiLevelType w:val="hybridMultilevel"/>
    <w:tmpl w:val="9CF4B31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3" w15:restartNumberingAfterBreak="0">
    <w:nsid w:val="6A3247C6"/>
    <w:multiLevelType w:val="hybridMultilevel"/>
    <w:tmpl w:val="91F6F6EA"/>
    <w:lvl w:ilvl="0" w:tplc="A72CBD5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8"/>
  </w:num>
  <w:num w:numId="13">
    <w:abstractNumId w:val="2"/>
  </w:num>
  <w:num w:numId="14">
    <w:abstractNumId w:val="12"/>
  </w:num>
  <w:num w:numId="15">
    <w:abstractNumId w:val="11"/>
  </w:num>
  <w:num w:numId="16">
    <w:abstractNumId w:val="17"/>
  </w:num>
  <w:num w:numId="17">
    <w:abstractNumId w:val="5"/>
  </w:num>
  <w:num w:numId="18">
    <w:abstractNumId w:val="3"/>
  </w:num>
  <w:num w:numId="19">
    <w:abstractNumId w:val="16"/>
  </w:num>
  <w:num w:numId="20">
    <w:abstractNumId w:val="9"/>
  </w:num>
  <w:num w:numId="21">
    <w:abstractNumId w:val="7"/>
  </w:num>
  <w:num w:numId="22">
    <w:abstractNumId w:val="14"/>
  </w:num>
  <w:num w:numId="23">
    <w:abstractNumId w:val="15"/>
  </w:num>
  <w:num w:numId="24">
    <w:abstractNumId w:val="4"/>
  </w:num>
  <w:num w:numId="25">
    <w:abstractNumId w:val="1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MwtDc0NTQzNjA0sDEyUdpeDU4uLM/DyQApNaADqknQgsAAAA"/>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dw0529c5affuex222psr0cdp522000ea50&quot;&gt;references&lt;record-ids&gt;&lt;item&gt;1&lt;/item&gt;&lt;item&gt;2&lt;/item&gt;&lt;item&gt;3&lt;/item&gt;&lt;item&gt;4&lt;/item&gt;&lt;item&gt;5&lt;/item&gt;&lt;item&gt;6&lt;/item&gt;&lt;item&gt;8&lt;/item&gt;&lt;item&gt;9&lt;/item&gt;&lt;item&gt;13&lt;/item&gt;&lt;item&gt;14&lt;/item&gt;&lt;/record-ids&gt;&lt;/item&gt;&lt;/Libraries&gt;"/>
  </w:docVars>
  <w:rsids>
    <w:rsidRoot w:val="00EA58F8"/>
    <w:rsid w:val="00070A1B"/>
    <w:rsid w:val="00077A38"/>
    <w:rsid w:val="000B33FC"/>
    <w:rsid w:val="000F29FD"/>
    <w:rsid w:val="0015028E"/>
    <w:rsid w:val="001A13E6"/>
    <w:rsid w:val="001D0236"/>
    <w:rsid w:val="00277CBA"/>
    <w:rsid w:val="002B1D2D"/>
    <w:rsid w:val="002E781C"/>
    <w:rsid w:val="003A5993"/>
    <w:rsid w:val="004174DF"/>
    <w:rsid w:val="00430366"/>
    <w:rsid w:val="004B00EA"/>
    <w:rsid w:val="0054509B"/>
    <w:rsid w:val="00546F2D"/>
    <w:rsid w:val="00587EBA"/>
    <w:rsid w:val="006B7F35"/>
    <w:rsid w:val="006C5653"/>
    <w:rsid w:val="006E4421"/>
    <w:rsid w:val="0078326C"/>
    <w:rsid w:val="007C713D"/>
    <w:rsid w:val="007F61BC"/>
    <w:rsid w:val="008A0045"/>
    <w:rsid w:val="008F08DE"/>
    <w:rsid w:val="008F3F95"/>
    <w:rsid w:val="00926768"/>
    <w:rsid w:val="00927FF9"/>
    <w:rsid w:val="0098250C"/>
    <w:rsid w:val="009D197E"/>
    <w:rsid w:val="00A150E3"/>
    <w:rsid w:val="00A35672"/>
    <w:rsid w:val="00A54191"/>
    <w:rsid w:val="00A94354"/>
    <w:rsid w:val="00B75E06"/>
    <w:rsid w:val="00C2692F"/>
    <w:rsid w:val="00C578F8"/>
    <w:rsid w:val="00D01553"/>
    <w:rsid w:val="00D5304F"/>
    <w:rsid w:val="00DE7DE9"/>
    <w:rsid w:val="00E70141"/>
    <w:rsid w:val="00EA58F8"/>
    <w:rsid w:val="00EC0C6A"/>
    <w:rsid w:val="00EC5A50"/>
    <w:rsid w:val="00F016FD"/>
    <w:rsid w:val="00F01750"/>
    <w:rsid w:val="00F415B1"/>
    <w:rsid w:val="00F71126"/>
    <w:rsid w:val="00F76A64"/>
    <w:rsid w:val="00FA2851"/>
    <w:rsid w:val="00FE74CF"/>
  </w:rsids>
  <m:mathPr>
    <m:mathFont m:val="Cambria Math"/>
    <m:brkBin m:val="before"/>
    <m:brkBinSub m:val="--"/>
    <m:smallFrac m:val="0"/>
    <m:dispDef m:val="0"/>
    <m:lMargin m:val="0"/>
    <m:rMargin m:val="0"/>
    <m:defJc m:val="centerGroup"/>
    <m:wrapRight/>
    <m:intLim m:val="subSup"/>
    <m:naryLim m:val="subSup"/>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C22783"/>
  <w15:docId w15:val="{D6EBE3A2-42E5-4A05-89ED-AAFC44AE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spacing w:before="240" w:after="120" w:line="216" w:lineRule="auto"/>
      <w:jc w:val="center"/>
    </w:pPr>
    <w:rPr>
      <w:rFonts w:eastAsia="SimSun"/>
      <w:smallCaps/>
      <w:noProof/>
      <w:sz w:val="16"/>
      <w:szCs w:val="16"/>
    </w:rPr>
  </w:style>
  <w:style w:type="paragraph" w:customStyle="1" w:styleId="EndNoteBibliographyTitle">
    <w:name w:val="EndNote Bibliography Title"/>
    <w:basedOn w:val="Normal"/>
    <w:link w:val="EndNoteBibliographyTitleChar"/>
    <w:rsid w:val="00DE7DE9"/>
    <w:pPr>
      <w:jc w:val="center"/>
    </w:pPr>
    <w:rPr>
      <w:noProof/>
      <w:sz w:val="16"/>
    </w:rPr>
  </w:style>
  <w:style w:type="character" w:customStyle="1" w:styleId="TextChar">
    <w:name w:val="Text Char"/>
    <w:basedOn w:val="DefaultParagraphFont"/>
    <w:link w:val="Text"/>
    <w:rsid w:val="00DE7DE9"/>
  </w:style>
  <w:style w:type="character" w:customStyle="1" w:styleId="EndNoteBibliographyTitleChar">
    <w:name w:val="EndNote Bibliography Title Char"/>
    <w:basedOn w:val="TextChar"/>
    <w:link w:val="EndNoteBibliographyTitle"/>
    <w:rsid w:val="00DE7DE9"/>
    <w:rPr>
      <w:noProof/>
      <w:sz w:val="16"/>
    </w:rPr>
  </w:style>
  <w:style w:type="paragraph" w:customStyle="1" w:styleId="EndNoteBibliography">
    <w:name w:val="EndNote Bibliography"/>
    <w:basedOn w:val="Normal"/>
    <w:link w:val="EndNoteBibliographyChar"/>
    <w:rsid w:val="00DE7DE9"/>
    <w:pPr>
      <w:jc w:val="both"/>
    </w:pPr>
    <w:rPr>
      <w:noProof/>
      <w:sz w:val="16"/>
    </w:rPr>
  </w:style>
  <w:style w:type="character" w:customStyle="1" w:styleId="EndNoteBibliographyChar">
    <w:name w:val="EndNote Bibliography Char"/>
    <w:basedOn w:val="TextChar"/>
    <w:link w:val="EndNoteBibliography"/>
    <w:rsid w:val="00DE7DE9"/>
    <w:rPr>
      <w:noProof/>
      <w:sz w:val="16"/>
    </w:rPr>
  </w:style>
  <w:style w:type="table" w:styleId="TableGrid">
    <w:name w:val="Table Grid"/>
    <w:basedOn w:val="TableNormal"/>
    <w:rsid w:val="00A54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4B00E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pax1@cdc.gov" TargetMode="External"/><Relationship Id="rId2" Type="http://schemas.openxmlformats.org/officeDocument/2006/relationships/hyperlink" Target="mailto:ysha8@gatech.edu" TargetMode="External"/><Relationship Id="rId1" Type="http://schemas.openxmlformats.org/officeDocument/2006/relationships/hyperlink" Target="mailto:hassanzadeh@gatech.edu" TargetMode="External"/><Relationship Id="rId4" Type="http://schemas.openxmlformats.org/officeDocument/2006/relationships/hyperlink" Target="mailto:maywang@bme.gatech.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EMBS\_Conference%20Folders\EMBC\EMBC'16%20Orlando%20175410%20Aug%2016-20,%202016\Papers\Templates\4-Page-Templa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D73A80-5D05-4DF8-9B90-78AA4CB85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4-Page-Template (1).dot</Template>
  <TotalTime>523</TotalTime>
  <Pages>4</Pages>
  <Words>3881</Words>
  <Characters>22124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Lotito, Jessica M.</dc:creator>
  <cp:lastModifiedBy>School</cp:lastModifiedBy>
  <cp:revision>25</cp:revision>
  <cp:lastPrinted>2012-01-31T04:17:00Z</cp:lastPrinted>
  <dcterms:created xsi:type="dcterms:W3CDTF">2017-02-17T15:21:00Z</dcterms:created>
  <dcterms:modified xsi:type="dcterms:W3CDTF">2017-02-19T06:25:00Z</dcterms:modified>
</cp:coreProperties>
</file>